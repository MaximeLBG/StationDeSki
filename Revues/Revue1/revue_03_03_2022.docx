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5A91" w14:textId="3D98AC9A" w:rsidR="0073313D" w:rsidRDefault="00F075C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Maxime </w:t>
      </w:r>
      <w:r w:rsidR="00580C9C" w:rsidRPr="00580C9C">
        <w:rPr>
          <w:b/>
          <w:bCs/>
          <w:u w:val="single"/>
        </w:rPr>
        <w:t>:</w:t>
      </w:r>
      <w:r w:rsidR="00580C9C">
        <w:rPr>
          <w:b/>
          <w:bCs/>
          <w:u w:val="single"/>
        </w:rPr>
        <w:t xml:space="preserve"> </w:t>
      </w:r>
      <w:r w:rsidR="009D1CA9">
        <w:rPr>
          <w:b/>
          <w:bCs/>
          <w:u w:val="single"/>
        </w:rPr>
        <w:t>22 minutes</w:t>
      </w:r>
    </w:p>
    <w:p w14:paraId="2FF2F56C" w14:textId="5E3989B2" w:rsidR="00075694" w:rsidRDefault="00F075C5">
      <w:pPr>
        <w:rPr>
          <w:b/>
          <w:bCs/>
          <w:u w:val="single"/>
        </w:rPr>
      </w:pPr>
      <w:r>
        <w:rPr>
          <w:b/>
          <w:bCs/>
          <w:u w:val="single"/>
        </w:rPr>
        <w:t>Pas de n° de diapo</w:t>
      </w:r>
    </w:p>
    <w:p w14:paraId="6064674D" w14:textId="709EAF5A" w:rsidR="00857A56" w:rsidRDefault="00857A56">
      <w:pPr>
        <w:rPr>
          <w:b/>
          <w:bCs/>
          <w:u w:val="single"/>
        </w:rPr>
      </w:pPr>
      <w:r>
        <w:rPr>
          <w:b/>
          <w:bCs/>
          <w:u w:val="single"/>
        </w:rPr>
        <w:t>Le plan n'apparaît pas en permanence</w:t>
      </w:r>
    </w:p>
    <w:p w14:paraId="12BA0184" w14:textId="280BB8A5" w:rsidR="008860F2" w:rsidRDefault="008860F2">
      <w:pPr>
        <w:rPr>
          <w:b/>
          <w:bCs/>
          <w:u w:val="single"/>
        </w:rPr>
      </w:pPr>
      <w:r>
        <w:rPr>
          <w:b/>
          <w:bCs/>
          <w:u w:val="single"/>
        </w:rPr>
        <w:t>Beaucoup trop de texte dans les diapos : privilégier les schémas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0C9C" w14:paraId="79364A5E" w14:textId="77777777" w:rsidTr="00580C9C">
        <w:tc>
          <w:tcPr>
            <w:tcW w:w="4531" w:type="dxa"/>
          </w:tcPr>
          <w:p w14:paraId="69C7939C" w14:textId="1B397FE4" w:rsidR="00977D1F" w:rsidRDefault="00F075C5" w:rsidP="00977D1F">
            <w:pPr>
              <w:pStyle w:val="Paragraphedeliste"/>
              <w:ind w:left="33"/>
            </w:pPr>
            <w:r>
              <w:t>Plan</w:t>
            </w:r>
          </w:p>
          <w:p w14:paraId="07EC1816" w14:textId="43D73516" w:rsidR="00F075C5" w:rsidRDefault="00F075C5" w:rsidP="00977D1F">
            <w:pPr>
              <w:pStyle w:val="Paragraphedeliste"/>
              <w:ind w:left="33"/>
            </w:pPr>
            <w:r>
              <w:t>Présentation du projet</w:t>
            </w:r>
          </w:p>
          <w:p w14:paraId="6D384C91" w14:textId="77777777" w:rsidR="00F075C5" w:rsidRDefault="00F075C5" w:rsidP="00977D1F">
            <w:pPr>
              <w:pStyle w:val="Paragraphedeliste"/>
              <w:ind w:left="33"/>
            </w:pPr>
          </w:p>
          <w:p w14:paraId="1FEC3333" w14:textId="77777777" w:rsidR="00F075C5" w:rsidRDefault="00F075C5" w:rsidP="00977D1F">
            <w:pPr>
              <w:pStyle w:val="Paragraphedeliste"/>
              <w:ind w:left="33"/>
            </w:pPr>
          </w:p>
          <w:p w14:paraId="5A5C5FCD" w14:textId="77777777" w:rsidR="00F075C5" w:rsidRDefault="00F075C5" w:rsidP="00977D1F">
            <w:pPr>
              <w:pStyle w:val="Paragraphedeliste"/>
              <w:ind w:left="33"/>
            </w:pPr>
          </w:p>
          <w:p w14:paraId="7A532C6D" w14:textId="77777777" w:rsidR="00F075C5" w:rsidRDefault="00F075C5" w:rsidP="00977D1F">
            <w:pPr>
              <w:pStyle w:val="Paragraphedeliste"/>
              <w:ind w:left="33"/>
            </w:pPr>
          </w:p>
          <w:p w14:paraId="785C3B59" w14:textId="24D429C5" w:rsidR="00F075C5" w:rsidRDefault="00F075C5" w:rsidP="00977D1F">
            <w:pPr>
              <w:pStyle w:val="Paragraphedeliste"/>
              <w:ind w:left="33"/>
            </w:pPr>
            <w:r>
              <w:t>Diagramme d'exigences</w:t>
            </w:r>
          </w:p>
          <w:p w14:paraId="778A2072" w14:textId="77777777" w:rsidR="00F075C5" w:rsidRDefault="00F075C5" w:rsidP="00977D1F">
            <w:pPr>
              <w:pStyle w:val="Paragraphedeliste"/>
              <w:ind w:left="33"/>
            </w:pPr>
          </w:p>
          <w:p w14:paraId="1E6C00F1" w14:textId="77777777" w:rsidR="00F075C5" w:rsidRDefault="00F075C5" w:rsidP="00977D1F">
            <w:pPr>
              <w:pStyle w:val="Paragraphedeliste"/>
              <w:ind w:left="33"/>
            </w:pPr>
          </w:p>
          <w:p w14:paraId="5CA6C82B" w14:textId="528AB9FA" w:rsidR="00F075C5" w:rsidRDefault="00F075C5" w:rsidP="00977D1F">
            <w:pPr>
              <w:pStyle w:val="Paragraphedeliste"/>
              <w:ind w:left="33"/>
            </w:pPr>
          </w:p>
          <w:p w14:paraId="2F0D8F7A" w14:textId="794EB2E2" w:rsidR="00F075C5" w:rsidRDefault="00F075C5" w:rsidP="00977D1F">
            <w:pPr>
              <w:pStyle w:val="Paragraphedeliste"/>
              <w:ind w:left="33"/>
            </w:pPr>
            <w:r>
              <w:t>Archi matérielle</w:t>
            </w:r>
          </w:p>
          <w:p w14:paraId="5B31812F" w14:textId="1535D64C" w:rsidR="0069213A" w:rsidRDefault="0069213A" w:rsidP="00977D1F">
            <w:pPr>
              <w:pStyle w:val="Paragraphedeliste"/>
              <w:ind w:left="33"/>
            </w:pPr>
          </w:p>
          <w:p w14:paraId="4D6ADC81" w14:textId="179A11DD" w:rsidR="0069213A" w:rsidRDefault="0069213A" w:rsidP="00977D1F">
            <w:pPr>
              <w:pStyle w:val="Paragraphedeliste"/>
              <w:ind w:left="33"/>
            </w:pPr>
          </w:p>
          <w:p w14:paraId="0CAC0C54" w14:textId="74775810" w:rsidR="0069213A" w:rsidRDefault="0069213A" w:rsidP="00977D1F">
            <w:pPr>
              <w:pStyle w:val="Paragraphedeliste"/>
              <w:ind w:left="33"/>
            </w:pPr>
            <w:r>
              <w:t xml:space="preserve">Architecture immatérielle </w:t>
            </w:r>
          </w:p>
          <w:p w14:paraId="6628AFAF" w14:textId="77777777" w:rsidR="00F075C5" w:rsidRDefault="00F075C5" w:rsidP="00977D1F">
            <w:pPr>
              <w:pStyle w:val="Paragraphedeliste"/>
              <w:ind w:left="33"/>
            </w:pPr>
          </w:p>
          <w:p w14:paraId="199D7022" w14:textId="77777777" w:rsidR="00F075C5" w:rsidRDefault="00F075C5" w:rsidP="00977D1F">
            <w:pPr>
              <w:pStyle w:val="Paragraphedeliste"/>
              <w:ind w:left="33"/>
            </w:pPr>
          </w:p>
          <w:p w14:paraId="7F768A23" w14:textId="6BFC69BB" w:rsidR="00F075C5" w:rsidRDefault="00F075C5" w:rsidP="00977D1F">
            <w:pPr>
              <w:pStyle w:val="Paragraphedeliste"/>
              <w:ind w:left="33"/>
            </w:pPr>
          </w:p>
          <w:p w14:paraId="4D7117BB" w14:textId="77777777" w:rsidR="00857A56" w:rsidRDefault="00857A56" w:rsidP="00977D1F">
            <w:pPr>
              <w:pStyle w:val="Paragraphedeliste"/>
              <w:ind w:left="33"/>
            </w:pPr>
          </w:p>
          <w:p w14:paraId="34970215" w14:textId="06A830E3" w:rsidR="00F075C5" w:rsidRDefault="00857A56" w:rsidP="00857A56">
            <w:pPr>
              <w:pStyle w:val="Paragraphedeliste"/>
              <w:numPr>
                <w:ilvl w:val="0"/>
                <w:numId w:val="3"/>
              </w:numPr>
            </w:pPr>
            <w:r>
              <w:t>Explication de SCRUM</w:t>
            </w:r>
          </w:p>
          <w:p w14:paraId="7D6820AB" w14:textId="0DACC170" w:rsidR="00857A56" w:rsidRDefault="00857A56" w:rsidP="00857A56">
            <w:pPr>
              <w:pStyle w:val="Paragraphedeliste"/>
              <w:numPr>
                <w:ilvl w:val="0"/>
                <w:numId w:val="3"/>
              </w:numPr>
            </w:pPr>
            <w:r>
              <w:t xml:space="preserve">Explication de </w:t>
            </w:r>
            <w:proofErr w:type="spellStart"/>
            <w:r>
              <w:t>Github</w:t>
            </w:r>
            <w:proofErr w:type="spellEnd"/>
          </w:p>
          <w:p w14:paraId="378598B7" w14:textId="4CA97C4A" w:rsidR="00857A56" w:rsidRDefault="00857A56" w:rsidP="00857A56">
            <w:pPr>
              <w:pStyle w:val="Paragraphedeliste"/>
              <w:numPr>
                <w:ilvl w:val="0"/>
                <w:numId w:val="3"/>
              </w:numPr>
            </w:pPr>
            <w:r>
              <w:t>Trello</w:t>
            </w:r>
          </w:p>
          <w:p w14:paraId="119FD2A1" w14:textId="77777777" w:rsidR="00F075C5" w:rsidRDefault="00F075C5" w:rsidP="00977D1F">
            <w:pPr>
              <w:pStyle w:val="Paragraphedeliste"/>
              <w:ind w:left="33"/>
            </w:pPr>
          </w:p>
          <w:p w14:paraId="7154CF5F" w14:textId="77777777" w:rsidR="00F075C5" w:rsidRDefault="00F075C5" w:rsidP="00977D1F">
            <w:pPr>
              <w:pStyle w:val="Paragraphedeliste"/>
              <w:ind w:left="33"/>
            </w:pPr>
          </w:p>
          <w:p w14:paraId="0450DFFE" w14:textId="77777777" w:rsidR="00F075C5" w:rsidRDefault="00F075C5" w:rsidP="00977D1F">
            <w:pPr>
              <w:pStyle w:val="Paragraphedeliste"/>
              <w:ind w:left="33"/>
            </w:pPr>
          </w:p>
          <w:p w14:paraId="7F6F1CC1" w14:textId="63DF7FD8" w:rsidR="00F075C5" w:rsidRDefault="00857A56" w:rsidP="00977D1F">
            <w:pPr>
              <w:pStyle w:val="Paragraphedeliste"/>
              <w:ind w:left="33"/>
            </w:pPr>
            <w:r>
              <w:t>Architecture matérielle</w:t>
            </w:r>
          </w:p>
          <w:p w14:paraId="10387BC1" w14:textId="17AD03A5" w:rsidR="00857A56" w:rsidRDefault="00857A56" w:rsidP="00857A56">
            <w:pPr>
              <w:pStyle w:val="Paragraphedeliste"/>
              <w:numPr>
                <w:ilvl w:val="0"/>
                <w:numId w:val="4"/>
              </w:numPr>
            </w:pPr>
            <w:proofErr w:type="gramStart"/>
            <w:r>
              <w:t>anémomètre</w:t>
            </w:r>
            <w:proofErr w:type="gramEnd"/>
            <w:r>
              <w:t xml:space="preserve"> ultrasonore</w:t>
            </w:r>
          </w:p>
          <w:p w14:paraId="2B111AF0" w14:textId="77777777" w:rsidR="00F075C5" w:rsidRDefault="00F075C5" w:rsidP="00977D1F">
            <w:pPr>
              <w:pStyle w:val="Paragraphedeliste"/>
              <w:ind w:left="33"/>
            </w:pPr>
          </w:p>
          <w:p w14:paraId="0E75777D" w14:textId="6CD7421F" w:rsidR="00F075C5" w:rsidRDefault="00F075C5" w:rsidP="00977D1F">
            <w:pPr>
              <w:pStyle w:val="Paragraphedeliste"/>
              <w:ind w:left="33"/>
            </w:pPr>
          </w:p>
          <w:p w14:paraId="191080F9" w14:textId="4ED8FEB5" w:rsidR="00857A56" w:rsidRDefault="00857A56" w:rsidP="00977D1F">
            <w:pPr>
              <w:pStyle w:val="Paragraphedeliste"/>
              <w:ind w:left="33"/>
            </w:pPr>
          </w:p>
          <w:p w14:paraId="75B04A28" w14:textId="0719C9A9" w:rsidR="001F26C2" w:rsidRDefault="001F26C2" w:rsidP="00977D1F">
            <w:pPr>
              <w:pStyle w:val="Paragraphedeliste"/>
              <w:ind w:left="33"/>
            </w:pPr>
          </w:p>
          <w:p w14:paraId="035A05E1" w14:textId="77777777" w:rsidR="001F26C2" w:rsidRDefault="001F26C2" w:rsidP="00977D1F">
            <w:pPr>
              <w:pStyle w:val="Paragraphedeliste"/>
              <w:ind w:left="33"/>
            </w:pPr>
          </w:p>
          <w:p w14:paraId="4499FCBF" w14:textId="77777777" w:rsidR="00F075C5" w:rsidRDefault="001F26C2" w:rsidP="001F26C2">
            <w:pPr>
              <w:pStyle w:val="Paragraphedeliste"/>
              <w:numPr>
                <w:ilvl w:val="0"/>
                <w:numId w:val="4"/>
              </w:numPr>
            </w:pPr>
            <w:r>
              <w:t>ESP32</w:t>
            </w:r>
          </w:p>
          <w:p w14:paraId="24E7D4F3" w14:textId="77777777" w:rsidR="001F26C2" w:rsidRDefault="001F26C2" w:rsidP="001F26C2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Rapsberry</w:t>
            </w:r>
            <w:proofErr w:type="spellEnd"/>
            <w:r>
              <w:t xml:space="preserve"> Pi</w:t>
            </w:r>
          </w:p>
          <w:p w14:paraId="4DB6CD45" w14:textId="77777777" w:rsidR="001F26C2" w:rsidRDefault="001F26C2" w:rsidP="001F26C2"/>
          <w:p w14:paraId="297FA694" w14:textId="77777777" w:rsidR="008860F2" w:rsidRDefault="008860F2" w:rsidP="001F26C2"/>
          <w:p w14:paraId="68840DCC" w14:textId="77777777" w:rsidR="001F26C2" w:rsidRDefault="001F26C2" w:rsidP="001F26C2">
            <w:r>
              <w:t>Etude de faisabilité</w:t>
            </w:r>
          </w:p>
          <w:p w14:paraId="2DBE3D54" w14:textId="77777777" w:rsidR="008860F2" w:rsidRDefault="008860F2" w:rsidP="001F26C2"/>
          <w:p w14:paraId="179BE98C" w14:textId="77777777" w:rsidR="008860F2" w:rsidRDefault="008860F2" w:rsidP="001F26C2"/>
          <w:p w14:paraId="312D305C" w14:textId="77777777" w:rsidR="008860F2" w:rsidRDefault="008860F2" w:rsidP="001F26C2">
            <w:r>
              <w:t>Conception itération 1</w:t>
            </w:r>
          </w:p>
          <w:p w14:paraId="01791A87" w14:textId="77777777" w:rsidR="008860F2" w:rsidRDefault="008860F2" w:rsidP="008860F2">
            <w:pPr>
              <w:pStyle w:val="Paragraphedeliste"/>
              <w:numPr>
                <w:ilvl w:val="0"/>
                <w:numId w:val="5"/>
              </w:numPr>
            </w:pPr>
            <w:r>
              <w:t>Branchement</w:t>
            </w:r>
          </w:p>
          <w:p w14:paraId="6FFB6EA8" w14:textId="77777777" w:rsidR="006B476A" w:rsidRDefault="006B476A" w:rsidP="006B476A"/>
          <w:p w14:paraId="40CFFB9D" w14:textId="095AEE9C" w:rsidR="006B476A" w:rsidRDefault="006B476A" w:rsidP="006B476A"/>
          <w:p w14:paraId="00808F19" w14:textId="6F3EC3BF" w:rsidR="006B476A" w:rsidRDefault="006B476A" w:rsidP="006B476A"/>
          <w:p w14:paraId="55E8691A" w14:textId="5014E7E1" w:rsidR="00733132" w:rsidRDefault="00733132" w:rsidP="006B476A"/>
          <w:p w14:paraId="4D108FFC" w14:textId="77777777" w:rsidR="00733132" w:rsidRDefault="00733132" w:rsidP="006B476A"/>
          <w:p w14:paraId="5F405F7E" w14:textId="22558F94" w:rsidR="006B476A" w:rsidRDefault="006B476A" w:rsidP="006B476A">
            <w:pPr>
              <w:pStyle w:val="Paragraphedeliste"/>
              <w:numPr>
                <w:ilvl w:val="0"/>
                <w:numId w:val="5"/>
              </w:numPr>
            </w:pPr>
            <w:r>
              <w:lastRenderedPageBreak/>
              <w:t>CV7 - OEM</w:t>
            </w:r>
          </w:p>
          <w:p w14:paraId="141AA0B6" w14:textId="77777777" w:rsidR="006B476A" w:rsidRDefault="006B476A" w:rsidP="006B476A"/>
          <w:p w14:paraId="3A2ABC6F" w14:textId="77777777" w:rsidR="006B476A" w:rsidRDefault="006B476A" w:rsidP="006B476A"/>
          <w:p w14:paraId="4E96C6F1" w14:textId="77777777" w:rsidR="006B476A" w:rsidRDefault="006B476A" w:rsidP="006B476A"/>
          <w:p w14:paraId="06431CF6" w14:textId="77777777" w:rsidR="006B476A" w:rsidRDefault="00733132" w:rsidP="00733132">
            <w:pPr>
              <w:pStyle w:val="Paragraphedeliste"/>
              <w:numPr>
                <w:ilvl w:val="0"/>
                <w:numId w:val="5"/>
              </w:numPr>
            </w:pPr>
            <w:r>
              <w:t>Protocole NMEA0183</w:t>
            </w:r>
          </w:p>
          <w:p w14:paraId="10ED5285" w14:textId="77777777" w:rsidR="00733132" w:rsidRDefault="00733132" w:rsidP="00733132"/>
          <w:p w14:paraId="7C101950" w14:textId="77777777" w:rsidR="00733132" w:rsidRDefault="00733132" w:rsidP="00733132"/>
          <w:p w14:paraId="17733340" w14:textId="77777777" w:rsidR="00733132" w:rsidRDefault="00733132" w:rsidP="00733132"/>
          <w:p w14:paraId="469F23FD" w14:textId="77777777" w:rsidR="00733132" w:rsidRDefault="00733132" w:rsidP="00733132"/>
          <w:p w14:paraId="1814619C" w14:textId="77777777" w:rsidR="00733132" w:rsidRDefault="00733132" w:rsidP="00733132">
            <w:pPr>
              <w:pStyle w:val="Paragraphedeliste"/>
              <w:numPr>
                <w:ilvl w:val="0"/>
                <w:numId w:val="5"/>
              </w:numPr>
            </w:pPr>
            <w:r>
              <w:t>Environnement</w:t>
            </w:r>
          </w:p>
          <w:p w14:paraId="03D91E13" w14:textId="77777777" w:rsidR="00733132" w:rsidRDefault="00733132" w:rsidP="00733132"/>
          <w:p w14:paraId="6FE5D364" w14:textId="77777777" w:rsidR="00733132" w:rsidRDefault="00733132" w:rsidP="00733132"/>
          <w:p w14:paraId="110A28DD" w14:textId="77777777" w:rsidR="00733132" w:rsidRDefault="00733132" w:rsidP="00733132"/>
          <w:p w14:paraId="37C29ED9" w14:textId="77777777" w:rsidR="00733132" w:rsidRDefault="00733132" w:rsidP="00733132">
            <w:r>
              <w:t>Programmation</w:t>
            </w:r>
          </w:p>
          <w:p w14:paraId="0AFEFAB8" w14:textId="77777777" w:rsidR="009D1CA9" w:rsidRDefault="009D1CA9" w:rsidP="00733132"/>
          <w:p w14:paraId="57EEA9F6" w14:textId="77777777" w:rsidR="009D1CA9" w:rsidRDefault="009D1CA9" w:rsidP="00733132"/>
          <w:p w14:paraId="355E41EC" w14:textId="77777777" w:rsidR="009D1CA9" w:rsidRDefault="009D1CA9" w:rsidP="00733132"/>
          <w:p w14:paraId="1D8FF6F1" w14:textId="77777777" w:rsidR="009D1CA9" w:rsidRDefault="009D1CA9" w:rsidP="00733132"/>
          <w:p w14:paraId="463351A9" w14:textId="77777777" w:rsidR="009D1CA9" w:rsidRDefault="009D1CA9" w:rsidP="00733132"/>
          <w:p w14:paraId="11721037" w14:textId="77777777" w:rsidR="009D1CA9" w:rsidRDefault="009D1CA9" w:rsidP="00733132"/>
          <w:p w14:paraId="673767A8" w14:textId="77777777" w:rsidR="009D1CA9" w:rsidRDefault="009D1CA9" w:rsidP="00733132"/>
          <w:p w14:paraId="67FD0337" w14:textId="77777777" w:rsidR="009D1CA9" w:rsidRDefault="009D1CA9" w:rsidP="00733132"/>
          <w:p w14:paraId="1B2D24CE" w14:textId="0F11C8DE" w:rsidR="009D1CA9" w:rsidRDefault="009D1CA9" w:rsidP="00733132">
            <w:r>
              <w:t>Conclusion</w:t>
            </w:r>
          </w:p>
        </w:tc>
        <w:tc>
          <w:tcPr>
            <w:tcW w:w="4531" w:type="dxa"/>
          </w:tcPr>
          <w:p w14:paraId="7EA0FD00" w14:textId="45BCFD63" w:rsidR="00580C9C" w:rsidRDefault="00580C9C" w:rsidP="00F075C5"/>
          <w:p w14:paraId="7E518BD6" w14:textId="5450FDFF" w:rsidR="00F075C5" w:rsidRDefault="00F075C5" w:rsidP="00F075C5">
            <w:r>
              <w:t>J'aurais préféré une explication sur un schéma</w:t>
            </w:r>
          </w:p>
          <w:p w14:paraId="422D0AA2" w14:textId="4827AFB2" w:rsidR="00F075C5" w:rsidRDefault="00F075C5" w:rsidP="00F075C5">
            <w:r>
              <w:t>Des précisions intéressantes sur les normes sont données. On ne comprend pas très bien où l'on fait les mesures.</w:t>
            </w:r>
          </w:p>
          <w:p w14:paraId="504A7DC6" w14:textId="77777777" w:rsidR="00F075C5" w:rsidRDefault="00F075C5" w:rsidP="00F075C5"/>
          <w:p w14:paraId="66C0E46D" w14:textId="150A988B" w:rsidR="00F075C5" w:rsidRDefault="00F075C5" w:rsidP="00F075C5">
            <w:r>
              <w:t>Pas de pièce mécanique : c'est le cas de tous les anémomètres ultrasonores. Parle d'ESP32 alors qu'on n'a pas vu l'architecture matérielle</w:t>
            </w:r>
          </w:p>
          <w:p w14:paraId="75C0DA1C" w14:textId="7681257A" w:rsidR="00F075C5" w:rsidRDefault="00F075C5" w:rsidP="00F075C5"/>
          <w:p w14:paraId="5387B267" w14:textId="72940661" w:rsidR="00F075C5" w:rsidRDefault="00F075C5" w:rsidP="00F075C5">
            <w:r>
              <w:t xml:space="preserve">Mélange WIFI et LoRa !!!!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33C5BB7D" w14:textId="77777777" w:rsidR="00F075C5" w:rsidRDefault="00F075C5" w:rsidP="00F075C5"/>
          <w:p w14:paraId="7A1D9D71" w14:textId="217A6330" w:rsidR="00F075C5" w:rsidRDefault="00F075C5" w:rsidP="00F075C5"/>
          <w:p w14:paraId="6F3BE833" w14:textId="71218D6D" w:rsidR="0069213A" w:rsidRDefault="0069213A" w:rsidP="00F075C5">
            <w:r>
              <w:t>Je n'aime pas ce nom "immatériel"</w:t>
            </w:r>
          </w:p>
          <w:p w14:paraId="2F3B8330" w14:textId="083FDFBD" w:rsidR="0069213A" w:rsidRDefault="0069213A" w:rsidP="00F075C5">
            <w:r>
              <w:t>SCRUM, GIT, TRELLO ne font pas partie de l'architecture, mais font partie de la gestion de projet</w:t>
            </w:r>
          </w:p>
          <w:p w14:paraId="7EF6B499" w14:textId="77777777" w:rsidR="00F075C5" w:rsidRDefault="00F075C5" w:rsidP="00F075C5"/>
          <w:p w14:paraId="6D1F8531" w14:textId="18CEFCAE" w:rsidR="00F075C5" w:rsidRDefault="00F075C5" w:rsidP="00F075C5"/>
          <w:p w14:paraId="57C04DBE" w14:textId="386ECC9F" w:rsidR="00857A56" w:rsidRDefault="00857A56" w:rsidP="00F075C5">
            <w:r>
              <w:t xml:space="preserve">Séparer Git et </w:t>
            </w:r>
            <w:proofErr w:type="spellStart"/>
            <w:r>
              <w:t>Github</w:t>
            </w:r>
            <w:proofErr w:type="spellEnd"/>
          </w:p>
          <w:p w14:paraId="230FCCF2" w14:textId="5EBFDDC6" w:rsidR="00F075C5" w:rsidRDefault="00857A56" w:rsidP="00F075C5">
            <w:r>
              <w:t>Bien expliquer que Trello est en lien avec SCRUM</w:t>
            </w:r>
          </w:p>
          <w:p w14:paraId="26BDA78D" w14:textId="77777777" w:rsidR="00F075C5" w:rsidRDefault="00F075C5" w:rsidP="00F075C5"/>
          <w:p w14:paraId="08CE51A5" w14:textId="77777777" w:rsidR="00F075C5" w:rsidRDefault="00F075C5" w:rsidP="00F075C5"/>
          <w:p w14:paraId="312C86DB" w14:textId="064637D8" w:rsidR="00F075C5" w:rsidRDefault="001F26C2" w:rsidP="00F075C5">
            <w:r>
              <w:t>Il aurait fallu montrer le schéma d'une remontée mécanique en indiquant précisément où sont les équipements.</w:t>
            </w:r>
          </w:p>
          <w:p w14:paraId="179DEFC4" w14:textId="7239CDA1" w:rsidR="00857A56" w:rsidRDefault="00857A56" w:rsidP="00F075C5">
            <w:r>
              <w:t>Comparer les anémomètres classiques avec les ultrasonores</w:t>
            </w:r>
            <w:r w:rsidR="001F26C2">
              <w:t>. Le lieu de mesure du vent n'est pas bien expliqué</w:t>
            </w:r>
          </w:p>
          <w:p w14:paraId="32BFA05B" w14:textId="77777777" w:rsidR="00F075C5" w:rsidRDefault="00F075C5" w:rsidP="00F075C5"/>
          <w:p w14:paraId="1038DE5B" w14:textId="2D7CA20F" w:rsidR="00F075C5" w:rsidRDefault="001F26C2" w:rsidP="00F075C5">
            <w:r>
              <w:t xml:space="preserve">Il n'y aura pas forcément que 2 ESP32 </w:t>
            </w:r>
            <w:proofErr w:type="gramStart"/>
            <w:r>
              <w:t>au final</w:t>
            </w:r>
            <w:proofErr w:type="gramEnd"/>
          </w:p>
          <w:p w14:paraId="37DD5B9D" w14:textId="77777777" w:rsidR="00F075C5" w:rsidRDefault="00F075C5" w:rsidP="00F075C5"/>
          <w:p w14:paraId="0AA3C16E" w14:textId="77777777" w:rsidR="00F075C5" w:rsidRDefault="00F075C5" w:rsidP="00F075C5"/>
          <w:p w14:paraId="0B4AD923" w14:textId="742BF071" w:rsidR="00F075C5" w:rsidRDefault="00F075C5" w:rsidP="00F075C5"/>
          <w:p w14:paraId="54B40F84" w14:textId="584F2DD8" w:rsidR="008860F2" w:rsidRDefault="008860F2" w:rsidP="00F075C5">
            <w:r>
              <w:t>Redit ce qui a été expliqué dans le diagramme d'exigences</w:t>
            </w:r>
          </w:p>
          <w:p w14:paraId="1FD5079D" w14:textId="77777777" w:rsidR="00F075C5" w:rsidRDefault="00F075C5" w:rsidP="00F075C5"/>
          <w:p w14:paraId="5A6C098C" w14:textId="7437BD03" w:rsidR="00F075C5" w:rsidRDefault="008860F2" w:rsidP="00F075C5">
            <w:r>
              <w:t>Assez bonne diapo</w:t>
            </w:r>
          </w:p>
          <w:p w14:paraId="195B0AD6" w14:textId="6DDDF5CB" w:rsidR="008860F2" w:rsidRDefault="008860F2" w:rsidP="008860F2">
            <w:pPr>
              <w:pStyle w:val="Paragraphedeliste"/>
              <w:numPr>
                <w:ilvl w:val="0"/>
                <w:numId w:val="5"/>
              </w:numPr>
            </w:pPr>
            <w:r>
              <w:t>Attention, il s'agit du branchement vers un PC (utilisé pour le test seulement). On s'en fout du détail des couleurs !</w:t>
            </w:r>
          </w:p>
          <w:p w14:paraId="772B5352" w14:textId="0F7089F2" w:rsidR="006B476A" w:rsidRDefault="006B476A" w:rsidP="006B476A"/>
          <w:p w14:paraId="6B68C2C2" w14:textId="2D046F02" w:rsidR="00733132" w:rsidRDefault="00733132" w:rsidP="006B476A"/>
          <w:p w14:paraId="1E23742C" w14:textId="77777777" w:rsidR="00733132" w:rsidRDefault="00733132" w:rsidP="006B476A"/>
          <w:p w14:paraId="682919B2" w14:textId="14FD451F" w:rsidR="006B476A" w:rsidRDefault="00733132" w:rsidP="006B476A">
            <w:r>
              <w:lastRenderedPageBreak/>
              <w:t>Config port série : ok</w:t>
            </w:r>
          </w:p>
          <w:p w14:paraId="53517354" w14:textId="0ADA2EB6" w:rsidR="00733132" w:rsidRDefault="00733132" w:rsidP="006B476A">
            <w:r>
              <w:t>Vitesse du vent : ce ne sont pas des millisecondes, mais des mètres par seconde !</w:t>
            </w:r>
          </w:p>
          <w:p w14:paraId="227D3776" w14:textId="38C56DAE" w:rsidR="006B476A" w:rsidRDefault="006B476A" w:rsidP="006B476A"/>
          <w:p w14:paraId="090D6E74" w14:textId="79F1DD30" w:rsidR="006B476A" w:rsidRDefault="00733132" w:rsidP="006B476A">
            <w:r>
              <w:t>Expliquer d'abord d'une manière générale à quoi correspond le protocole NMEA0183</w:t>
            </w:r>
          </w:p>
          <w:p w14:paraId="4EBF7372" w14:textId="6EB73DDC" w:rsidR="00733132" w:rsidRDefault="00733132" w:rsidP="006B476A">
            <w:r>
              <w:t>Le checksum ne valide pas les fichiers, mais la structure de la trame</w:t>
            </w:r>
          </w:p>
          <w:p w14:paraId="3D17D348" w14:textId="56113C88" w:rsidR="00733132" w:rsidRDefault="00733132" w:rsidP="006B476A"/>
          <w:p w14:paraId="6E4C2344" w14:textId="583242A3" w:rsidR="00733132" w:rsidRDefault="00733132" w:rsidP="006B476A">
            <w:r>
              <w:t xml:space="preserve">Programme final : le programme sur PC ne servira plus, mais on peut dire qu'on crée </w:t>
            </w:r>
            <w:proofErr w:type="gramStart"/>
            <w:r>
              <w:t>une classe multiplateformes</w:t>
            </w:r>
            <w:proofErr w:type="gramEnd"/>
            <w:r>
              <w:t>.</w:t>
            </w:r>
          </w:p>
          <w:p w14:paraId="372581FA" w14:textId="77777777" w:rsidR="008860F2" w:rsidRDefault="008860F2" w:rsidP="00F075C5"/>
          <w:p w14:paraId="75A3AB36" w14:textId="7FF12D8C" w:rsidR="00F075C5" w:rsidRDefault="00E162CB" w:rsidP="00F075C5">
            <w:r>
              <w:t>Il faut dire qu'on crée une classe</w:t>
            </w:r>
          </w:p>
          <w:p w14:paraId="626D53AF" w14:textId="0F0F6FEA" w:rsidR="00E162CB" w:rsidRDefault="00E162CB" w:rsidP="00F075C5">
            <w:r>
              <w:t xml:space="preserve">L'explication de </w:t>
            </w:r>
            <w:proofErr w:type="spellStart"/>
            <w:proofErr w:type="gramStart"/>
            <w:r>
              <w:t>getTypeTrame</w:t>
            </w:r>
            <w:proofErr w:type="spellEnd"/>
            <w:r>
              <w:t>(</w:t>
            </w:r>
            <w:proofErr w:type="gramEnd"/>
            <w:r>
              <w:t>) n'est pas intéressante. Il aurait mieux fallu présenter la classe, les méthodes</w:t>
            </w:r>
          </w:p>
          <w:p w14:paraId="5E451B14" w14:textId="1C2CBB83" w:rsidR="00E162CB" w:rsidRDefault="00E162CB" w:rsidP="00F075C5"/>
          <w:p w14:paraId="7B2263FB" w14:textId="676EA0FA" w:rsidR="00E162CB" w:rsidRDefault="00E162CB" w:rsidP="00F075C5">
            <w:r>
              <w:t>Diagramme de séquence de quelle méthode ???</w:t>
            </w:r>
          </w:p>
          <w:p w14:paraId="5AC66A9F" w14:textId="77777777" w:rsidR="00F075C5" w:rsidRDefault="00F075C5" w:rsidP="00F075C5"/>
          <w:p w14:paraId="4304838A" w14:textId="77777777" w:rsidR="00F075C5" w:rsidRDefault="00F075C5" w:rsidP="00F075C5"/>
          <w:p w14:paraId="1DAC8AA9" w14:textId="77777777" w:rsidR="00F075C5" w:rsidRDefault="00F075C5" w:rsidP="00F075C5"/>
          <w:p w14:paraId="4516B853" w14:textId="77777777" w:rsidR="00F075C5" w:rsidRDefault="00F075C5" w:rsidP="00F075C5"/>
          <w:p w14:paraId="01BB9561" w14:textId="77777777" w:rsidR="00F075C5" w:rsidRDefault="00F075C5" w:rsidP="00F075C5"/>
          <w:p w14:paraId="03778492" w14:textId="77777777" w:rsidR="00F075C5" w:rsidRDefault="00F075C5" w:rsidP="00F075C5"/>
          <w:p w14:paraId="0C79C488" w14:textId="77777777" w:rsidR="00F075C5" w:rsidRDefault="00F075C5" w:rsidP="00F075C5"/>
          <w:p w14:paraId="4B6E83CD" w14:textId="77777777" w:rsidR="00F075C5" w:rsidRDefault="00F075C5" w:rsidP="00F075C5"/>
          <w:p w14:paraId="2DE9B0F4" w14:textId="367541EA" w:rsidR="00F075C5" w:rsidRDefault="00F075C5" w:rsidP="00F075C5"/>
        </w:tc>
      </w:tr>
    </w:tbl>
    <w:p w14:paraId="578AC264" w14:textId="77777777" w:rsidR="00580C9C" w:rsidRPr="00580C9C" w:rsidRDefault="00580C9C">
      <w:pPr>
        <w:rPr>
          <w:b/>
          <w:bCs/>
          <w:u w:val="single"/>
        </w:rPr>
      </w:pPr>
    </w:p>
    <w:p w14:paraId="67FAFF82" w14:textId="77777777" w:rsidR="00485079" w:rsidRDefault="00485079">
      <w:r>
        <w:br w:type="page"/>
      </w:r>
    </w:p>
    <w:p w14:paraId="2328FF1C" w14:textId="4A470CC9" w:rsidR="00485079" w:rsidRDefault="004C5659" w:rsidP="0048507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Alexandre </w:t>
      </w:r>
      <w:r w:rsidR="00485079" w:rsidRPr="00580C9C">
        <w:rPr>
          <w:b/>
          <w:bCs/>
          <w:u w:val="single"/>
        </w:rPr>
        <w:t>:</w:t>
      </w:r>
      <w:r w:rsidR="00485079">
        <w:rPr>
          <w:b/>
          <w:bCs/>
          <w:u w:val="single"/>
        </w:rPr>
        <w:t xml:space="preserve"> </w:t>
      </w:r>
      <w:r w:rsidR="00502BD0">
        <w:rPr>
          <w:b/>
          <w:bCs/>
          <w:u w:val="single"/>
        </w:rPr>
        <w:t>22 minutes</w:t>
      </w:r>
    </w:p>
    <w:p w14:paraId="6918D444" w14:textId="194C1097" w:rsidR="0093305F" w:rsidRDefault="00C40CF5" w:rsidP="00C713B0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Pas de n° de diapo !</w:t>
      </w:r>
    </w:p>
    <w:p w14:paraId="16252C6D" w14:textId="1A8D8C59" w:rsidR="009635F2" w:rsidRDefault="009635F2" w:rsidP="00C713B0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Cod</w:t>
      </w:r>
      <w:r w:rsidR="00C713B0">
        <w:rPr>
          <w:b/>
          <w:bCs/>
          <w:u w:val="single"/>
        </w:rPr>
        <w:t>e</w:t>
      </w:r>
      <w:r>
        <w:rPr>
          <w:b/>
          <w:bCs/>
          <w:u w:val="single"/>
        </w:rPr>
        <w:t xml:space="preserve"> couleur pour les </w:t>
      </w:r>
      <w:proofErr w:type="gramStart"/>
      <w:r>
        <w:rPr>
          <w:b/>
          <w:bCs/>
          <w:u w:val="single"/>
        </w:rPr>
        <w:t>3  étudiants</w:t>
      </w:r>
      <w:proofErr w:type="gramEnd"/>
      <w:r>
        <w:rPr>
          <w:b/>
          <w:bCs/>
          <w:u w:val="single"/>
        </w:rPr>
        <w:t xml:space="preserve"> : B</w:t>
      </w:r>
      <w:r w:rsidR="009C3DE8">
        <w:rPr>
          <w:b/>
          <w:bCs/>
          <w:u w:val="single"/>
        </w:rPr>
        <w:t>I</w:t>
      </w:r>
      <w:r>
        <w:rPr>
          <w:b/>
          <w:bCs/>
          <w:u w:val="single"/>
        </w:rPr>
        <w:t>EN !</w:t>
      </w:r>
    </w:p>
    <w:p w14:paraId="44BEDC82" w14:textId="32B1A5C9" w:rsidR="00C40CF5" w:rsidRDefault="00C40CF5" w:rsidP="00C713B0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Le mot "envoi" n'a pas de 'e' à la fin !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485079" w14:paraId="1A6A16D0" w14:textId="77777777" w:rsidTr="00333462">
        <w:tc>
          <w:tcPr>
            <w:tcW w:w="3823" w:type="dxa"/>
          </w:tcPr>
          <w:p w14:paraId="372D745A" w14:textId="410119D0" w:rsidR="0093305F" w:rsidRDefault="0093305F" w:rsidP="00451B97">
            <w:pPr>
              <w:pStyle w:val="Paragraphedeliste"/>
              <w:ind w:left="33"/>
            </w:pPr>
          </w:p>
          <w:p w14:paraId="62480951" w14:textId="400A8A85" w:rsidR="004C5659" w:rsidRDefault="001F35A8" w:rsidP="00451B97">
            <w:pPr>
              <w:pStyle w:val="Paragraphedeliste"/>
              <w:ind w:left="33"/>
            </w:pPr>
            <w:r>
              <w:t>Sommaire</w:t>
            </w:r>
          </w:p>
          <w:p w14:paraId="6F70F252" w14:textId="16AD5FB1" w:rsidR="00C40CF5" w:rsidRDefault="00C40CF5" w:rsidP="00451B97">
            <w:pPr>
              <w:pStyle w:val="Paragraphedeliste"/>
              <w:ind w:left="33"/>
            </w:pPr>
          </w:p>
          <w:p w14:paraId="143CD355" w14:textId="2691EE39" w:rsidR="00C40CF5" w:rsidRDefault="00C40CF5" w:rsidP="00451B97">
            <w:pPr>
              <w:pStyle w:val="Paragraphedeliste"/>
              <w:ind w:left="33"/>
            </w:pPr>
            <w:r>
              <w:t>Image pour installer système</w:t>
            </w:r>
          </w:p>
          <w:p w14:paraId="3B1203AD" w14:textId="3D23C962" w:rsidR="004C5659" w:rsidRDefault="004C5659" w:rsidP="00451B97">
            <w:pPr>
              <w:pStyle w:val="Paragraphedeliste"/>
              <w:ind w:left="33"/>
            </w:pPr>
          </w:p>
          <w:p w14:paraId="20F1891F" w14:textId="6D263FE7" w:rsidR="004C5659" w:rsidRDefault="004C5659" w:rsidP="00451B97">
            <w:pPr>
              <w:pStyle w:val="Paragraphedeliste"/>
              <w:ind w:left="33"/>
            </w:pPr>
          </w:p>
          <w:p w14:paraId="6F6E725B" w14:textId="7B260D8F" w:rsidR="004C5659" w:rsidRDefault="004C5659" w:rsidP="00451B97">
            <w:pPr>
              <w:pStyle w:val="Paragraphedeliste"/>
              <w:ind w:left="33"/>
            </w:pPr>
          </w:p>
          <w:p w14:paraId="7DE31491" w14:textId="12E36B6A" w:rsidR="004C5659" w:rsidRDefault="00C40CF5" w:rsidP="00451B97">
            <w:pPr>
              <w:pStyle w:val="Paragraphedeliste"/>
              <w:ind w:left="33"/>
            </w:pPr>
            <w:r>
              <w:t>Image générale : c'est déjà l'architecture matérielle</w:t>
            </w:r>
          </w:p>
          <w:p w14:paraId="05FB608F" w14:textId="6431D39A" w:rsidR="004C5659" w:rsidRDefault="004C5659" w:rsidP="00451B97">
            <w:pPr>
              <w:pStyle w:val="Paragraphedeliste"/>
              <w:ind w:left="33"/>
            </w:pPr>
          </w:p>
          <w:p w14:paraId="668FB500" w14:textId="4F7AD718" w:rsidR="00C40CF5" w:rsidRDefault="00C40CF5" w:rsidP="00C40CF5">
            <w:pPr>
              <w:pStyle w:val="Paragraphedeliste"/>
              <w:numPr>
                <w:ilvl w:val="0"/>
                <w:numId w:val="5"/>
              </w:numPr>
            </w:pPr>
            <w:proofErr w:type="gramStart"/>
            <w:r>
              <w:t>anémomètre</w:t>
            </w:r>
            <w:proofErr w:type="gramEnd"/>
            <w:r>
              <w:t xml:space="preserve"> ultrasonore</w:t>
            </w:r>
          </w:p>
          <w:p w14:paraId="369AA1B7" w14:textId="6807F4C2" w:rsidR="009635F2" w:rsidRDefault="009635F2" w:rsidP="009635F2"/>
          <w:p w14:paraId="14459F74" w14:textId="2FB9A85D" w:rsidR="009635F2" w:rsidRDefault="009635F2" w:rsidP="009635F2">
            <w:pPr>
              <w:pStyle w:val="Paragraphedeliste"/>
              <w:numPr>
                <w:ilvl w:val="0"/>
                <w:numId w:val="5"/>
              </w:numPr>
            </w:pPr>
            <w:r>
              <w:t>LoRa</w:t>
            </w:r>
          </w:p>
          <w:p w14:paraId="71AA0D1E" w14:textId="23C62EE3" w:rsidR="004C5659" w:rsidRDefault="004C5659" w:rsidP="00451B97">
            <w:pPr>
              <w:pStyle w:val="Paragraphedeliste"/>
              <w:ind w:left="33"/>
            </w:pPr>
          </w:p>
          <w:p w14:paraId="05017F07" w14:textId="2572EABD" w:rsidR="004C5659" w:rsidRDefault="004C5659" w:rsidP="00451B97">
            <w:pPr>
              <w:pStyle w:val="Paragraphedeliste"/>
              <w:ind w:left="33"/>
            </w:pPr>
          </w:p>
          <w:p w14:paraId="44A41B2B" w14:textId="66B31789" w:rsidR="004C5659" w:rsidRDefault="004C5659" w:rsidP="00451B97">
            <w:pPr>
              <w:pStyle w:val="Paragraphedeliste"/>
              <w:ind w:left="33"/>
            </w:pPr>
          </w:p>
          <w:p w14:paraId="7F9AD794" w14:textId="77777777" w:rsidR="004C5659" w:rsidRDefault="004C5659" w:rsidP="00451B97">
            <w:pPr>
              <w:pStyle w:val="Paragraphedeliste"/>
              <w:ind w:left="33"/>
            </w:pPr>
          </w:p>
          <w:p w14:paraId="45A8DB09" w14:textId="243F2623" w:rsidR="0093305F" w:rsidRDefault="0093305F" w:rsidP="00451B97">
            <w:pPr>
              <w:pStyle w:val="Paragraphedeliste"/>
              <w:ind w:left="33"/>
            </w:pPr>
          </w:p>
          <w:p w14:paraId="25A6E369" w14:textId="417F324D" w:rsidR="004C5659" w:rsidRDefault="009635F2" w:rsidP="00451B97">
            <w:pPr>
              <w:pStyle w:val="Paragraphedeliste"/>
              <w:ind w:left="33"/>
            </w:pPr>
            <w:r>
              <w:t>Diag de cas d'utilisation</w:t>
            </w:r>
          </w:p>
          <w:p w14:paraId="47B99E5F" w14:textId="36FD79A7" w:rsidR="009635F2" w:rsidRDefault="009635F2" w:rsidP="00451B97">
            <w:pPr>
              <w:pStyle w:val="Paragraphedeliste"/>
              <w:ind w:left="33"/>
            </w:pPr>
          </w:p>
          <w:p w14:paraId="3530DF06" w14:textId="1FA1F6B8" w:rsidR="009635F2" w:rsidRDefault="009635F2" w:rsidP="00451B97">
            <w:pPr>
              <w:pStyle w:val="Paragraphedeliste"/>
              <w:ind w:left="33"/>
            </w:pPr>
            <w:r>
              <w:t>Méthode travail</w:t>
            </w:r>
          </w:p>
          <w:p w14:paraId="2382C67D" w14:textId="1632AC5B" w:rsidR="009635F2" w:rsidRDefault="009635F2" w:rsidP="009635F2">
            <w:pPr>
              <w:pStyle w:val="Paragraphedeliste"/>
              <w:numPr>
                <w:ilvl w:val="0"/>
                <w:numId w:val="6"/>
              </w:numPr>
            </w:pPr>
            <w:r>
              <w:t>SCRUM</w:t>
            </w:r>
          </w:p>
          <w:p w14:paraId="310AE7F7" w14:textId="67E95EA2" w:rsidR="009635F2" w:rsidRDefault="009635F2" w:rsidP="009635F2">
            <w:pPr>
              <w:pStyle w:val="Paragraphedeliste"/>
              <w:numPr>
                <w:ilvl w:val="0"/>
                <w:numId w:val="6"/>
              </w:numPr>
            </w:pPr>
            <w:r>
              <w:t>TRELLO</w:t>
            </w:r>
          </w:p>
          <w:p w14:paraId="507B08F5" w14:textId="1B1383DC" w:rsidR="004C5659" w:rsidRDefault="004C5659" w:rsidP="00451B97">
            <w:pPr>
              <w:pStyle w:val="Paragraphedeliste"/>
              <w:ind w:left="33"/>
            </w:pPr>
          </w:p>
          <w:p w14:paraId="56B65521" w14:textId="2BECB466" w:rsidR="004C5659" w:rsidRDefault="004C5659" w:rsidP="00451B97">
            <w:pPr>
              <w:pStyle w:val="Paragraphedeliste"/>
              <w:ind w:left="33"/>
            </w:pPr>
          </w:p>
          <w:p w14:paraId="32D165A0" w14:textId="1D59F4BE" w:rsidR="004C5659" w:rsidRDefault="004627C5" w:rsidP="00451B97">
            <w:pPr>
              <w:pStyle w:val="Paragraphedeliste"/>
              <w:ind w:left="33"/>
            </w:pPr>
            <w:r>
              <w:t>Objectif itération 1</w:t>
            </w:r>
          </w:p>
          <w:p w14:paraId="1F0EDA8B" w14:textId="17E2BED8" w:rsidR="004627C5" w:rsidRDefault="004627C5" w:rsidP="00451B97">
            <w:pPr>
              <w:pStyle w:val="Paragraphedeliste"/>
              <w:ind w:left="33"/>
            </w:pPr>
          </w:p>
          <w:p w14:paraId="70C02EB8" w14:textId="094BEC03" w:rsidR="004627C5" w:rsidRDefault="004627C5" w:rsidP="00451B97">
            <w:pPr>
              <w:pStyle w:val="Paragraphedeliste"/>
              <w:ind w:left="33"/>
            </w:pPr>
            <w:r>
              <w:t>LPWAN</w:t>
            </w:r>
          </w:p>
          <w:p w14:paraId="48A9E038" w14:textId="2AA6B0EC" w:rsidR="004C5659" w:rsidRDefault="004C5659" w:rsidP="00451B97">
            <w:pPr>
              <w:pStyle w:val="Paragraphedeliste"/>
              <w:ind w:left="33"/>
            </w:pPr>
          </w:p>
          <w:p w14:paraId="57DE246D" w14:textId="50344D65" w:rsidR="004627C5" w:rsidRDefault="004627C5" w:rsidP="004627C5">
            <w:pPr>
              <w:pStyle w:val="Paragraphedeliste"/>
              <w:numPr>
                <w:ilvl w:val="0"/>
                <w:numId w:val="7"/>
              </w:numPr>
            </w:pPr>
            <w:r>
              <w:t>Schéma débit/portée</w:t>
            </w:r>
          </w:p>
          <w:p w14:paraId="0189F323" w14:textId="6842A986" w:rsidR="004627C5" w:rsidRDefault="004627C5" w:rsidP="004627C5"/>
          <w:p w14:paraId="606E6127" w14:textId="5066C451" w:rsidR="004627C5" w:rsidRDefault="004627C5" w:rsidP="004627C5">
            <w:r>
              <w:t>Arduino IDE</w:t>
            </w:r>
          </w:p>
          <w:p w14:paraId="32D40AD2" w14:textId="6648B338" w:rsidR="004C5659" w:rsidRDefault="004C5659" w:rsidP="00451B97">
            <w:pPr>
              <w:pStyle w:val="Paragraphedeliste"/>
              <w:ind w:left="33"/>
            </w:pPr>
          </w:p>
          <w:p w14:paraId="0E105512" w14:textId="77777777" w:rsidR="00F94FE0" w:rsidRDefault="00F94FE0" w:rsidP="00451B97">
            <w:pPr>
              <w:pStyle w:val="Paragraphedeliste"/>
              <w:ind w:left="33"/>
            </w:pPr>
          </w:p>
          <w:p w14:paraId="78DF0007" w14:textId="43C7E27D" w:rsidR="004C5659" w:rsidRDefault="00F94FE0" w:rsidP="00451B97">
            <w:pPr>
              <w:pStyle w:val="Paragraphedeliste"/>
              <w:ind w:left="33"/>
            </w:pPr>
            <w:r>
              <w:t>Classe Arduino</w:t>
            </w:r>
          </w:p>
          <w:p w14:paraId="0D204436" w14:textId="29E58769" w:rsidR="004C5659" w:rsidRDefault="004C5659" w:rsidP="00451B97">
            <w:pPr>
              <w:pStyle w:val="Paragraphedeliste"/>
              <w:ind w:left="33"/>
            </w:pPr>
          </w:p>
          <w:p w14:paraId="65889F09" w14:textId="77777777" w:rsidR="004C5659" w:rsidRDefault="004C5659" w:rsidP="00451B97">
            <w:pPr>
              <w:pStyle w:val="Paragraphedeliste"/>
              <w:ind w:left="33"/>
            </w:pPr>
          </w:p>
          <w:p w14:paraId="484B5DA8" w14:textId="758ED61A" w:rsidR="0093305F" w:rsidRDefault="00F94FE0" w:rsidP="00451B97">
            <w:pPr>
              <w:pStyle w:val="Paragraphedeliste"/>
              <w:ind w:left="33"/>
            </w:pPr>
            <w:r>
              <w:t>Format JSON</w:t>
            </w:r>
          </w:p>
          <w:p w14:paraId="60ABCC80" w14:textId="77777777" w:rsidR="0093305F" w:rsidRDefault="0093305F" w:rsidP="00451B97">
            <w:pPr>
              <w:pStyle w:val="Paragraphedeliste"/>
              <w:ind w:left="33"/>
            </w:pPr>
          </w:p>
          <w:p w14:paraId="2BE3FBCF" w14:textId="77777777" w:rsidR="00C713B0" w:rsidRDefault="00C713B0" w:rsidP="00451B97">
            <w:pPr>
              <w:pStyle w:val="Paragraphedeliste"/>
              <w:ind w:left="33"/>
            </w:pPr>
          </w:p>
          <w:p w14:paraId="4CD67AAB" w14:textId="77777777" w:rsidR="00C713B0" w:rsidRDefault="00C713B0" w:rsidP="00451B97">
            <w:pPr>
              <w:pStyle w:val="Paragraphedeliste"/>
              <w:ind w:left="33"/>
            </w:pPr>
            <w:r>
              <w:t>Transmission au serveur</w:t>
            </w:r>
          </w:p>
          <w:p w14:paraId="325F4574" w14:textId="77777777" w:rsidR="00C713B0" w:rsidRDefault="00C713B0" w:rsidP="00451B97">
            <w:pPr>
              <w:pStyle w:val="Paragraphedeliste"/>
              <w:ind w:left="33"/>
            </w:pPr>
          </w:p>
          <w:p w14:paraId="49441063" w14:textId="77777777" w:rsidR="00C713B0" w:rsidRDefault="00C713B0" w:rsidP="00451B97">
            <w:pPr>
              <w:pStyle w:val="Paragraphedeliste"/>
              <w:ind w:left="33"/>
            </w:pPr>
            <w:r>
              <w:t>Avancement</w:t>
            </w:r>
          </w:p>
          <w:p w14:paraId="47328AF9" w14:textId="77777777" w:rsidR="00C713B0" w:rsidRDefault="00C713B0" w:rsidP="00451B97">
            <w:pPr>
              <w:pStyle w:val="Paragraphedeliste"/>
              <w:ind w:left="33"/>
            </w:pPr>
          </w:p>
          <w:p w14:paraId="098C8B1A" w14:textId="77777777" w:rsidR="00C713B0" w:rsidRDefault="00C713B0" w:rsidP="00451B97">
            <w:pPr>
              <w:pStyle w:val="Paragraphedeliste"/>
              <w:ind w:left="33"/>
            </w:pPr>
            <w:r>
              <w:t xml:space="preserve">Gestion des utilisateurs </w:t>
            </w:r>
          </w:p>
          <w:p w14:paraId="45906929" w14:textId="4336DF30" w:rsidR="00502BD0" w:rsidRDefault="00502BD0" w:rsidP="00451B97">
            <w:pPr>
              <w:pStyle w:val="Paragraphedeliste"/>
              <w:ind w:left="33"/>
            </w:pPr>
            <w:r>
              <w:t>Passerelle</w:t>
            </w:r>
          </w:p>
        </w:tc>
        <w:tc>
          <w:tcPr>
            <w:tcW w:w="5239" w:type="dxa"/>
          </w:tcPr>
          <w:p w14:paraId="09C47620" w14:textId="4549F895" w:rsidR="00485079" w:rsidRDefault="00485079" w:rsidP="00451B97"/>
          <w:p w14:paraId="41D23D94" w14:textId="34114C6A" w:rsidR="004C5659" w:rsidRDefault="00C40CF5" w:rsidP="00451B97">
            <w:r>
              <w:t>Logo "Charles de Foucauld" trop gros</w:t>
            </w:r>
          </w:p>
          <w:p w14:paraId="0ECF40D7" w14:textId="3FF742BC" w:rsidR="004C5659" w:rsidRDefault="004C5659" w:rsidP="00451B97"/>
          <w:p w14:paraId="0BC7FCD8" w14:textId="55692CDF" w:rsidR="004C5659" w:rsidRDefault="00C40CF5" w:rsidP="00451B97">
            <w:r>
              <w:t>Ne parle pas de l'anémomètre ! parle de données, c'est trop général !</w:t>
            </w:r>
          </w:p>
          <w:p w14:paraId="3EEB3949" w14:textId="610169ED" w:rsidR="00C40CF5" w:rsidRDefault="00C40CF5" w:rsidP="00451B97"/>
          <w:p w14:paraId="0E49A316" w14:textId="77777777" w:rsidR="00C40CF5" w:rsidRDefault="00C40CF5" w:rsidP="00451B97"/>
          <w:p w14:paraId="12F94C2B" w14:textId="7E923A38" w:rsidR="004C5659" w:rsidRDefault="00C40CF5" w:rsidP="00451B97">
            <w:r>
              <w:t>Cette image doit être montrée tout de suite. Bien dire que le 2</w:t>
            </w:r>
            <w:r w:rsidRPr="00C40CF5">
              <w:rPr>
                <w:vertAlign w:val="superscript"/>
              </w:rPr>
              <w:t>ème</w:t>
            </w:r>
            <w:r>
              <w:t xml:space="preserve"> ESP32 est en station.</w:t>
            </w:r>
          </w:p>
          <w:p w14:paraId="70E57C09" w14:textId="2ED44987" w:rsidR="004C5659" w:rsidRDefault="004C5659" w:rsidP="00451B97"/>
          <w:p w14:paraId="21158069" w14:textId="50EBF0BE" w:rsidR="004C5659" w:rsidRDefault="004C5659" w:rsidP="00451B97"/>
          <w:p w14:paraId="067F967F" w14:textId="67BD4812" w:rsidR="004C5659" w:rsidRDefault="004C5659" w:rsidP="00451B97"/>
          <w:p w14:paraId="6382D4BF" w14:textId="1789E5D3" w:rsidR="004C5659" w:rsidRDefault="009635F2" w:rsidP="00451B97">
            <w:r>
              <w:t>Ne pas mélanger ESP32 et LoRa !</w:t>
            </w:r>
          </w:p>
          <w:p w14:paraId="20429C88" w14:textId="77DAA07F" w:rsidR="009635F2" w:rsidRDefault="009635F2" w:rsidP="00451B97">
            <w:r>
              <w:t>LoRa ne fait pas partie de la couche matérielle</w:t>
            </w:r>
          </w:p>
          <w:p w14:paraId="0276799C" w14:textId="5AF8FEF5" w:rsidR="009635F2" w:rsidRDefault="009635F2" w:rsidP="00451B97">
            <w:r>
              <w:t xml:space="preserve">Comparer LoRa et </w:t>
            </w:r>
            <w:proofErr w:type="spellStart"/>
            <w:r>
              <w:t>LoRaWAN</w:t>
            </w:r>
            <w:proofErr w:type="spellEnd"/>
            <w:r>
              <w:t xml:space="preserve"> : </w:t>
            </w:r>
            <w:proofErr w:type="spellStart"/>
            <w:r>
              <w:t>LoRaWAN</w:t>
            </w:r>
            <w:proofErr w:type="spellEnd"/>
            <w:r>
              <w:t xml:space="preserve"> n'est pas une autre version du protocole LoRa, mais des couches supplémentaires</w:t>
            </w:r>
            <w:r w:rsidR="004627C5">
              <w:t xml:space="preserve"> pour la gestion du réseau.</w:t>
            </w:r>
          </w:p>
          <w:p w14:paraId="06D17ACE" w14:textId="2D60E117" w:rsidR="004C5659" w:rsidRDefault="004C5659" w:rsidP="00451B97"/>
          <w:p w14:paraId="78A8084B" w14:textId="61531663" w:rsidR="004C5659" w:rsidRDefault="004C5659" w:rsidP="00451B97"/>
          <w:p w14:paraId="4B8EB898" w14:textId="3D4C76E3" w:rsidR="004C5659" w:rsidRDefault="004C5659" w:rsidP="00451B97"/>
          <w:p w14:paraId="3979A9DF" w14:textId="3C68BE32" w:rsidR="004C5659" w:rsidRDefault="004C5659" w:rsidP="00451B97"/>
          <w:p w14:paraId="195547AE" w14:textId="41C74F1C" w:rsidR="009635F2" w:rsidRDefault="009635F2" w:rsidP="00451B97">
            <w:r>
              <w:t>Assez bien expliqué</w:t>
            </w:r>
          </w:p>
          <w:p w14:paraId="62F73B03" w14:textId="3DD0C1C7" w:rsidR="004C5659" w:rsidRDefault="009635F2" w:rsidP="00451B97">
            <w:r>
              <w:t>C'est bien de l'avoir lié à SCRUM</w:t>
            </w:r>
          </w:p>
          <w:p w14:paraId="0CA6B3C8" w14:textId="6B070CC7" w:rsidR="009635F2" w:rsidRDefault="009635F2" w:rsidP="00451B97">
            <w:r>
              <w:t>Dommage qu'il n'ait pas parlé de GIT &amp; GITHUB</w:t>
            </w:r>
          </w:p>
          <w:p w14:paraId="08822DAD" w14:textId="77777777" w:rsidR="009635F2" w:rsidRDefault="009635F2" w:rsidP="00451B97"/>
          <w:p w14:paraId="29AB779B" w14:textId="40A9DC92" w:rsidR="004C5659" w:rsidRDefault="004C5659" w:rsidP="00451B97"/>
          <w:p w14:paraId="4F7FB0B1" w14:textId="66F17A19" w:rsidR="004627C5" w:rsidRDefault="004627C5" w:rsidP="00451B97">
            <w:r>
              <w:t>Bien, mais aurait dû être expliqué plus tôt en même temps que LoRa</w:t>
            </w:r>
          </w:p>
          <w:p w14:paraId="58E60FA2" w14:textId="77C4B3D8" w:rsidR="004627C5" w:rsidRDefault="004627C5" w:rsidP="00451B97">
            <w:r>
              <w:t>3</w:t>
            </w:r>
            <w:r w:rsidRPr="004627C5">
              <w:rPr>
                <w:vertAlign w:val="superscript"/>
              </w:rPr>
              <w:t>ème</w:t>
            </w:r>
            <w:r>
              <w:t xml:space="preserve"> axe : très bien de le dire</w:t>
            </w:r>
          </w:p>
          <w:p w14:paraId="684B25DD" w14:textId="11862F05" w:rsidR="004C5659" w:rsidRDefault="004C5659" w:rsidP="00451B97"/>
          <w:p w14:paraId="63C69341" w14:textId="3CC2AEFC" w:rsidR="004627C5" w:rsidRDefault="004627C5" w:rsidP="00451B97">
            <w:r>
              <w:t>Dire qu'on travaille en C++</w:t>
            </w:r>
          </w:p>
          <w:p w14:paraId="13BFD9AF" w14:textId="1AAD7FA6" w:rsidR="003A6FFE" w:rsidRDefault="003A6FFE" w:rsidP="00451B97">
            <w:r>
              <w:t xml:space="preserve">Pourquoi &lt;96&gt; dans </w:t>
            </w:r>
            <w:proofErr w:type="spellStart"/>
            <w:r>
              <w:t>StaticJsonDocument</w:t>
            </w:r>
            <w:proofErr w:type="spellEnd"/>
          </w:p>
          <w:p w14:paraId="6C63EBD8" w14:textId="77777777" w:rsidR="004627C5" w:rsidRDefault="004627C5" w:rsidP="00451B97"/>
          <w:p w14:paraId="4A552F36" w14:textId="2100E5DA" w:rsidR="004C5659" w:rsidRDefault="00F94FE0" w:rsidP="00451B97">
            <w:r>
              <w:t xml:space="preserve">Ce n'est pas une classe Arduino, mais une classe C++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5734EBF7" w14:textId="77777777" w:rsidR="00F94FE0" w:rsidRDefault="00F94FE0" w:rsidP="00451B97"/>
          <w:p w14:paraId="746970D7" w14:textId="77777777" w:rsidR="00F94FE0" w:rsidRDefault="00F94FE0" w:rsidP="00451B97">
            <w:r>
              <w:t>On peut comparer JSON et XML et montrer que JSON est moins verbeux (prend moins d'octets)</w:t>
            </w:r>
          </w:p>
          <w:p w14:paraId="7EED34D7" w14:textId="77777777" w:rsidR="00F94FE0" w:rsidRDefault="00F94FE0" w:rsidP="00451B97"/>
          <w:p w14:paraId="43724024" w14:textId="436F356C" w:rsidR="00F94FE0" w:rsidRDefault="00C713B0" w:rsidP="00451B97">
            <w:r>
              <w:t>Schéma clair, mais bien mettre en évidence POST</w:t>
            </w:r>
          </w:p>
          <w:p w14:paraId="3E50703F" w14:textId="77777777" w:rsidR="00F94FE0" w:rsidRDefault="00F94FE0" w:rsidP="00451B97"/>
          <w:p w14:paraId="65F0AAB9" w14:textId="40ABA8CE" w:rsidR="00C713B0" w:rsidRDefault="00C713B0" w:rsidP="00451B97"/>
          <w:p w14:paraId="1477CBC4" w14:textId="52D0EB61" w:rsidR="00333462" w:rsidRDefault="00333462" w:rsidP="00451B97"/>
          <w:p w14:paraId="33E2C586" w14:textId="77777777" w:rsidR="00333462" w:rsidRDefault="00333462" w:rsidP="00451B97"/>
          <w:p w14:paraId="14310193" w14:textId="77777777" w:rsidR="00C713B0" w:rsidRDefault="00502BD0" w:rsidP="00451B97">
            <w:r>
              <w:t>Ce n'est pas l'essentiel</w:t>
            </w:r>
          </w:p>
          <w:p w14:paraId="43727E75" w14:textId="7E0F7238" w:rsidR="00502BD0" w:rsidRDefault="00502BD0" w:rsidP="00451B97">
            <w:r>
              <w:t>C'est ça le plus important</w:t>
            </w:r>
          </w:p>
        </w:tc>
      </w:tr>
    </w:tbl>
    <w:p w14:paraId="07C058B1" w14:textId="5EA96335" w:rsidR="00333462" w:rsidRDefault="00333462" w:rsidP="0033346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lastRenderedPageBreak/>
        <w:t xml:space="preserve">Sébastien </w:t>
      </w:r>
      <w:r>
        <w:rPr>
          <w:b/>
          <w:bCs/>
          <w:u w:val="single"/>
        </w:rPr>
        <w:t xml:space="preserve"> </w:t>
      </w:r>
      <w:r w:rsidRPr="00580C9C"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 xml:space="preserve"> </w:t>
      </w:r>
      <w:r w:rsidR="002810AB">
        <w:rPr>
          <w:b/>
          <w:bCs/>
          <w:u w:val="single"/>
        </w:rPr>
        <w:t>15 minutes</w:t>
      </w:r>
    </w:p>
    <w:p w14:paraId="20DE0646" w14:textId="511B914C" w:rsidR="00333462" w:rsidRDefault="00C73D08" w:rsidP="0033346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Plusieurs diapos sont trop vides !</w:t>
      </w:r>
    </w:p>
    <w:p w14:paraId="29A1ED13" w14:textId="48144E6D" w:rsidR="00C73D08" w:rsidRDefault="00C73D08" w:rsidP="0033346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Ne présente pas assez sa partie.</w:t>
      </w:r>
    </w:p>
    <w:p w14:paraId="7AB66D7F" w14:textId="77777777" w:rsidR="00C73D08" w:rsidRDefault="00C73D08" w:rsidP="00333462">
      <w:pPr>
        <w:spacing w:after="0"/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333462" w14:paraId="5D19D84A" w14:textId="77777777" w:rsidTr="00C07DB9">
        <w:tc>
          <w:tcPr>
            <w:tcW w:w="3823" w:type="dxa"/>
          </w:tcPr>
          <w:p w14:paraId="00A37936" w14:textId="012924DA" w:rsidR="00333462" w:rsidRDefault="000245FD" w:rsidP="00C07DB9">
            <w:pPr>
              <w:pStyle w:val="Paragraphedeliste"/>
              <w:ind w:left="33"/>
            </w:pPr>
            <w:r>
              <w:t>Sommaire</w:t>
            </w:r>
          </w:p>
          <w:p w14:paraId="2277724D" w14:textId="1830AB63" w:rsidR="000245FD" w:rsidRDefault="000245FD" w:rsidP="00C07DB9">
            <w:pPr>
              <w:pStyle w:val="Paragraphedeliste"/>
              <w:ind w:left="33"/>
            </w:pPr>
            <w:r>
              <w:t>Présentation du projet</w:t>
            </w:r>
          </w:p>
          <w:p w14:paraId="05CDE8CC" w14:textId="77777777" w:rsidR="00333462" w:rsidRDefault="00333462" w:rsidP="00C07DB9">
            <w:pPr>
              <w:pStyle w:val="Paragraphedeliste"/>
              <w:ind w:left="33"/>
            </w:pPr>
          </w:p>
          <w:p w14:paraId="0EB3C032" w14:textId="33159B5B" w:rsidR="000245FD" w:rsidRDefault="000245FD" w:rsidP="00C07DB9">
            <w:pPr>
              <w:pStyle w:val="Paragraphedeliste"/>
              <w:ind w:left="33"/>
            </w:pPr>
          </w:p>
          <w:p w14:paraId="5EF5BBB6" w14:textId="0B48AAB7" w:rsidR="000245FD" w:rsidRDefault="000245FD" w:rsidP="00C07DB9">
            <w:pPr>
              <w:pStyle w:val="Paragraphedeliste"/>
              <w:ind w:left="33"/>
            </w:pPr>
            <w:r>
              <w:t>Diagramme d'exigences</w:t>
            </w:r>
          </w:p>
          <w:p w14:paraId="7329B526" w14:textId="77777777" w:rsidR="000245FD" w:rsidRDefault="000245FD" w:rsidP="00C07DB9">
            <w:pPr>
              <w:pStyle w:val="Paragraphedeliste"/>
              <w:ind w:left="33"/>
            </w:pPr>
          </w:p>
          <w:p w14:paraId="77989193" w14:textId="34F33159" w:rsidR="000245FD" w:rsidRDefault="000245FD" w:rsidP="00C07DB9">
            <w:pPr>
              <w:pStyle w:val="Paragraphedeliste"/>
              <w:ind w:left="33"/>
            </w:pPr>
          </w:p>
          <w:p w14:paraId="70B8F992" w14:textId="4BE45607" w:rsidR="000245FD" w:rsidRDefault="000245FD" w:rsidP="00C07DB9">
            <w:pPr>
              <w:pStyle w:val="Paragraphedeliste"/>
              <w:ind w:left="33"/>
            </w:pPr>
            <w:r>
              <w:t>Les outils</w:t>
            </w:r>
          </w:p>
          <w:p w14:paraId="11C53312" w14:textId="5C7DEC10" w:rsidR="000245FD" w:rsidRDefault="000245FD" w:rsidP="000245FD">
            <w:pPr>
              <w:pStyle w:val="Paragraphedeliste"/>
              <w:numPr>
                <w:ilvl w:val="0"/>
                <w:numId w:val="7"/>
              </w:numPr>
            </w:pPr>
            <w:r>
              <w:t>SCRUM</w:t>
            </w:r>
          </w:p>
          <w:p w14:paraId="65D5FDBF" w14:textId="1D7CBA88" w:rsidR="000245FD" w:rsidRDefault="000245FD" w:rsidP="000245FD">
            <w:pPr>
              <w:pStyle w:val="Paragraphedeliste"/>
              <w:numPr>
                <w:ilvl w:val="2"/>
                <w:numId w:val="7"/>
              </w:numPr>
            </w:pPr>
            <w:proofErr w:type="spellStart"/>
            <w:proofErr w:type="gramStart"/>
            <w:r>
              <w:t>backlog</w:t>
            </w:r>
            <w:proofErr w:type="spellEnd"/>
            <w:proofErr w:type="gramEnd"/>
          </w:p>
          <w:p w14:paraId="1D558044" w14:textId="5063631C" w:rsidR="00AC1BAB" w:rsidRDefault="00AC1BAB" w:rsidP="00AC1BAB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Github</w:t>
            </w:r>
            <w:proofErr w:type="spellEnd"/>
          </w:p>
          <w:p w14:paraId="566953E9" w14:textId="77777777" w:rsidR="000245FD" w:rsidRDefault="000245FD" w:rsidP="00C07DB9">
            <w:pPr>
              <w:pStyle w:val="Paragraphedeliste"/>
              <w:ind w:left="33"/>
            </w:pPr>
          </w:p>
          <w:p w14:paraId="1B84DA78" w14:textId="5C9A2680" w:rsidR="00AC1BAB" w:rsidRDefault="00AC1BAB" w:rsidP="00C07DB9">
            <w:pPr>
              <w:pStyle w:val="Paragraphedeliste"/>
              <w:ind w:left="33"/>
            </w:pPr>
            <w:r>
              <w:t>Architecture matérielle</w:t>
            </w:r>
          </w:p>
          <w:p w14:paraId="20C3EB3F" w14:textId="640DAF8A" w:rsidR="00AC1BAB" w:rsidRDefault="00AC1BAB" w:rsidP="00AC1BAB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anémomètre</w:t>
            </w:r>
            <w:proofErr w:type="gramEnd"/>
          </w:p>
          <w:p w14:paraId="7C14393D" w14:textId="65EBA16A" w:rsidR="00AC1BAB" w:rsidRDefault="00AC1BAB" w:rsidP="00AC1BAB">
            <w:pPr>
              <w:pStyle w:val="Paragraphedeliste"/>
              <w:numPr>
                <w:ilvl w:val="0"/>
                <w:numId w:val="8"/>
              </w:numPr>
            </w:pPr>
            <w:r>
              <w:t xml:space="preserve">ESP32 </w:t>
            </w:r>
            <w:proofErr w:type="spellStart"/>
            <w:r>
              <w:t>LoRaWAN</w:t>
            </w:r>
            <w:proofErr w:type="spellEnd"/>
          </w:p>
          <w:p w14:paraId="1B9C45F0" w14:textId="7EFAF688" w:rsidR="00AC1BAB" w:rsidRPr="00AC1BAB" w:rsidRDefault="00AC1BAB" w:rsidP="00AC1BAB">
            <w:pPr>
              <w:pStyle w:val="Paragraphedeliste"/>
              <w:numPr>
                <w:ilvl w:val="0"/>
                <w:numId w:val="8"/>
              </w:numPr>
            </w:pPr>
            <w:r>
              <w:t xml:space="preserve">Programmable </w:t>
            </w:r>
            <w:r w:rsidRPr="00AC1BAB">
              <w:rPr>
                <w:strike/>
              </w:rPr>
              <w:t>en Arduino</w:t>
            </w:r>
          </w:p>
          <w:p w14:paraId="7CD0C573" w14:textId="2BB0D8A1" w:rsidR="00AC1BAB" w:rsidRDefault="00AC1BAB" w:rsidP="00AC1BAB">
            <w:pPr>
              <w:pStyle w:val="Paragraphedeliste"/>
              <w:numPr>
                <w:ilvl w:val="0"/>
                <w:numId w:val="8"/>
              </w:numPr>
            </w:pPr>
            <w:r>
              <w:t>Raspberry Pi</w:t>
            </w:r>
          </w:p>
          <w:p w14:paraId="3A737207" w14:textId="1A9AC209" w:rsidR="004759A4" w:rsidRDefault="004759A4" w:rsidP="004759A4"/>
          <w:p w14:paraId="3E129DF9" w14:textId="5FA92D0F" w:rsidR="004759A4" w:rsidRDefault="004759A4" w:rsidP="004759A4">
            <w:r>
              <w:t>Les attentes</w:t>
            </w:r>
          </w:p>
          <w:p w14:paraId="78327881" w14:textId="66CFD6DF" w:rsidR="004759A4" w:rsidRDefault="004759A4" w:rsidP="004759A4">
            <w:r>
              <w:t>Site Web MVC</w:t>
            </w:r>
          </w:p>
          <w:p w14:paraId="5D21F6A9" w14:textId="77777777" w:rsidR="00AC1BAB" w:rsidRDefault="00AC1BAB" w:rsidP="00C07DB9">
            <w:pPr>
              <w:pStyle w:val="Paragraphedeliste"/>
              <w:ind w:left="33"/>
            </w:pPr>
          </w:p>
          <w:p w14:paraId="62A1C3A9" w14:textId="77777777" w:rsidR="00AC1BAB" w:rsidRDefault="00AC1BAB" w:rsidP="00C07DB9">
            <w:pPr>
              <w:pStyle w:val="Paragraphedeliste"/>
              <w:ind w:left="33"/>
            </w:pPr>
          </w:p>
          <w:p w14:paraId="001966C3" w14:textId="77777777" w:rsidR="00AC1BAB" w:rsidRDefault="00AC1BAB" w:rsidP="00C07DB9">
            <w:pPr>
              <w:pStyle w:val="Paragraphedeliste"/>
              <w:ind w:left="33"/>
            </w:pPr>
          </w:p>
          <w:p w14:paraId="2169BDCA" w14:textId="6BC0A1CB" w:rsidR="00AC1BAB" w:rsidRDefault="00FA757D" w:rsidP="00C07DB9">
            <w:pPr>
              <w:pStyle w:val="Paragraphedeliste"/>
              <w:ind w:left="33"/>
            </w:pPr>
            <w:r>
              <w:t xml:space="preserve">Site web </w:t>
            </w:r>
            <w:proofErr w:type="spellStart"/>
            <w:r>
              <w:t>Wamp</w:t>
            </w:r>
            <w:proofErr w:type="spellEnd"/>
          </w:p>
          <w:p w14:paraId="580BC907" w14:textId="572BFB1E" w:rsidR="00FA757D" w:rsidRDefault="00FA757D" w:rsidP="00C07DB9">
            <w:pPr>
              <w:pStyle w:val="Paragraphedeliste"/>
              <w:ind w:left="33"/>
            </w:pPr>
          </w:p>
          <w:p w14:paraId="4D4D851D" w14:textId="31F893DC" w:rsidR="00FA757D" w:rsidRDefault="00FA757D" w:rsidP="00C07DB9">
            <w:pPr>
              <w:pStyle w:val="Paragraphedeliste"/>
              <w:ind w:left="33"/>
            </w:pPr>
          </w:p>
          <w:p w14:paraId="284D2F19" w14:textId="644DD48D" w:rsidR="00FA757D" w:rsidRDefault="00FA757D" w:rsidP="00C07DB9">
            <w:pPr>
              <w:pStyle w:val="Paragraphedeliste"/>
              <w:ind w:left="33"/>
            </w:pPr>
            <w:r>
              <w:t>Base de données</w:t>
            </w:r>
          </w:p>
          <w:p w14:paraId="18E023A1" w14:textId="69C39B5F" w:rsidR="00FA757D" w:rsidRDefault="00FA757D" w:rsidP="00C07DB9">
            <w:pPr>
              <w:pStyle w:val="Paragraphedeliste"/>
              <w:ind w:left="33"/>
            </w:pPr>
          </w:p>
          <w:p w14:paraId="102C7B15" w14:textId="7754E390" w:rsidR="00FA757D" w:rsidRDefault="00FA757D" w:rsidP="00C07DB9">
            <w:pPr>
              <w:pStyle w:val="Paragraphedeliste"/>
              <w:ind w:left="33"/>
            </w:pPr>
            <w:proofErr w:type="spellStart"/>
            <w:r>
              <w:t>Fiddler</w:t>
            </w:r>
            <w:proofErr w:type="spellEnd"/>
            <w:r>
              <w:t xml:space="preserve"> </w:t>
            </w:r>
          </w:p>
          <w:p w14:paraId="45AD647B" w14:textId="77777777" w:rsidR="002728FD" w:rsidRDefault="002728FD" w:rsidP="00C07DB9">
            <w:pPr>
              <w:pStyle w:val="Paragraphedeliste"/>
              <w:ind w:left="33"/>
            </w:pPr>
          </w:p>
          <w:p w14:paraId="0EAAFE68" w14:textId="35382342" w:rsidR="00FA757D" w:rsidRDefault="00FA757D" w:rsidP="00C07DB9">
            <w:pPr>
              <w:pStyle w:val="Paragraphedeliste"/>
              <w:ind w:left="33"/>
            </w:pPr>
            <w:r>
              <w:t>JSON</w:t>
            </w:r>
          </w:p>
          <w:p w14:paraId="2DA91E3F" w14:textId="77777777" w:rsidR="00AC1BAB" w:rsidRDefault="00AC1BAB" w:rsidP="00C07DB9">
            <w:pPr>
              <w:pStyle w:val="Paragraphedeliste"/>
              <w:ind w:left="33"/>
            </w:pPr>
          </w:p>
          <w:p w14:paraId="5529C3E7" w14:textId="0D2D271D" w:rsidR="00AC1BAB" w:rsidRDefault="00AC1BAB" w:rsidP="00C07DB9">
            <w:pPr>
              <w:pStyle w:val="Paragraphedeliste"/>
              <w:ind w:left="33"/>
            </w:pPr>
          </w:p>
          <w:p w14:paraId="358B88E4" w14:textId="77777777" w:rsidR="00AC1BAB" w:rsidRDefault="00AC1BAB" w:rsidP="00C07DB9">
            <w:pPr>
              <w:pStyle w:val="Paragraphedeliste"/>
              <w:ind w:left="33"/>
            </w:pPr>
          </w:p>
          <w:p w14:paraId="7D219E45" w14:textId="77777777" w:rsidR="00AC1BAB" w:rsidRDefault="00AC1BAB" w:rsidP="00C07DB9">
            <w:pPr>
              <w:pStyle w:val="Paragraphedeliste"/>
              <w:ind w:left="33"/>
            </w:pPr>
          </w:p>
          <w:p w14:paraId="0DB00EE9" w14:textId="450F75A9" w:rsidR="00AC1BAB" w:rsidRDefault="00AC1BAB" w:rsidP="00C07DB9">
            <w:pPr>
              <w:pStyle w:val="Paragraphedeliste"/>
              <w:ind w:left="33"/>
            </w:pPr>
          </w:p>
        </w:tc>
        <w:tc>
          <w:tcPr>
            <w:tcW w:w="5239" w:type="dxa"/>
          </w:tcPr>
          <w:p w14:paraId="3638B159" w14:textId="77777777" w:rsidR="00333462" w:rsidRDefault="00333462" w:rsidP="00C07DB9"/>
          <w:p w14:paraId="1F0475C0" w14:textId="77777777" w:rsidR="00333462" w:rsidRDefault="000245FD" w:rsidP="00C07DB9">
            <w:r>
              <w:t>Montrer un schéma de la station de ski avant d'en parler !</w:t>
            </w:r>
          </w:p>
          <w:p w14:paraId="11B54C78" w14:textId="77777777" w:rsidR="000245FD" w:rsidRDefault="000245FD" w:rsidP="00C07DB9"/>
          <w:p w14:paraId="784A7BB5" w14:textId="5D51D175" w:rsidR="000245FD" w:rsidRDefault="000245FD" w:rsidP="00C07DB9">
            <w:r>
              <w:t>Bien de l'avoir mis en accord avec "en quoi consiste le projet"</w:t>
            </w:r>
          </w:p>
          <w:p w14:paraId="26DD6779" w14:textId="32CF54C0" w:rsidR="000245FD" w:rsidRDefault="000245FD" w:rsidP="00C07DB9"/>
          <w:p w14:paraId="56F30E29" w14:textId="5F9756A8" w:rsidR="000245FD" w:rsidRDefault="000245FD" w:rsidP="00C07DB9">
            <w:r>
              <w:t>Parler plutôt d'outils de gestion de projet</w:t>
            </w:r>
          </w:p>
          <w:p w14:paraId="5C6501C2" w14:textId="3AD01472" w:rsidR="000245FD" w:rsidRDefault="000245FD" w:rsidP="00C07DB9">
            <w:proofErr w:type="gramStart"/>
            <w:r>
              <w:t>explications</w:t>
            </w:r>
            <w:proofErr w:type="gramEnd"/>
            <w:r>
              <w:t xml:space="preserve"> un peu confuses</w:t>
            </w:r>
          </w:p>
          <w:p w14:paraId="133D625C" w14:textId="04DE5B84" w:rsidR="000245FD" w:rsidRDefault="000245FD" w:rsidP="00C07DB9">
            <w:proofErr w:type="gramStart"/>
            <w:r>
              <w:t>présenter</w:t>
            </w:r>
            <w:proofErr w:type="gramEnd"/>
            <w:r>
              <w:t xml:space="preserve"> TRELLO en parallèle</w:t>
            </w:r>
          </w:p>
          <w:p w14:paraId="2043EECA" w14:textId="77777777" w:rsidR="000245FD" w:rsidRDefault="000245FD" w:rsidP="00C07DB9"/>
          <w:p w14:paraId="6B773F21" w14:textId="0FDDF899" w:rsidR="000245FD" w:rsidRDefault="000245FD" w:rsidP="00C07DB9"/>
          <w:p w14:paraId="5196CDBD" w14:textId="215FA26E" w:rsidR="00AC1BAB" w:rsidRDefault="00AC1BAB" w:rsidP="00C07DB9"/>
          <w:p w14:paraId="6CE71679" w14:textId="785608DB" w:rsidR="00AC1BAB" w:rsidRDefault="00AC1BAB" w:rsidP="00C07DB9"/>
          <w:p w14:paraId="179E9ECA" w14:textId="23681EC2" w:rsidR="00AC1BAB" w:rsidRDefault="00AC1BAB" w:rsidP="00C07DB9"/>
          <w:p w14:paraId="6C70B564" w14:textId="4FBC1EEB" w:rsidR="00AC1BAB" w:rsidRDefault="00AC1BAB" w:rsidP="00C07DB9">
            <w:r>
              <w:t xml:space="preserve">Programmable en C++ avec </w:t>
            </w:r>
            <w:proofErr w:type="spellStart"/>
            <w:r>
              <w:t>l'arduino</w:t>
            </w:r>
            <w:proofErr w:type="spellEnd"/>
            <w:r>
              <w:t xml:space="preserve"> IDE</w:t>
            </w:r>
          </w:p>
          <w:p w14:paraId="65145536" w14:textId="4E732458" w:rsidR="00AC1BAB" w:rsidRDefault="00AC1BAB" w:rsidP="00C07DB9"/>
          <w:p w14:paraId="32461D0F" w14:textId="46D5A12A" w:rsidR="004759A4" w:rsidRDefault="004759A4" w:rsidP="00C07DB9"/>
          <w:p w14:paraId="0C94A47F" w14:textId="3D77669E" w:rsidR="004759A4" w:rsidRDefault="004759A4" w:rsidP="00C07DB9"/>
          <w:p w14:paraId="28A88401" w14:textId="6F8116B9" w:rsidR="004759A4" w:rsidRDefault="004759A4" w:rsidP="00C07DB9">
            <w:r>
              <w:t>Animer le schéma MVC pour améliorer la compréhension</w:t>
            </w:r>
            <w:r w:rsidR="00FA757D">
              <w:t>. Revoir le diagramme de séquences</w:t>
            </w:r>
          </w:p>
          <w:p w14:paraId="58A4DF43" w14:textId="4815E395" w:rsidR="00AC1BAB" w:rsidRDefault="00AC1BAB" w:rsidP="00C07DB9"/>
          <w:p w14:paraId="0AC8A798" w14:textId="4ED22B3D" w:rsidR="00AC1BAB" w:rsidRDefault="00AC1BAB" w:rsidP="00C07DB9"/>
          <w:p w14:paraId="6FD1A5C3" w14:textId="69556C64" w:rsidR="00AC1BAB" w:rsidRDefault="00FA757D" w:rsidP="00C07DB9">
            <w:proofErr w:type="spellStart"/>
            <w:r>
              <w:t>Wamp</w:t>
            </w:r>
            <w:proofErr w:type="spellEnd"/>
            <w:r>
              <w:t xml:space="preserve"> ! pourquoi Windows ?</w:t>
            </w:r>
          </w:p>
          <w:p w14:paraId="0D2C328A" w14:textId="1212868E" w:rsidR="00FA757D" w:rsidRDefault="00FA757D" w:rsidP="00C07DB9">
            <w:proofErr w:type="gramStart"/>
            <w:r>
              <w:t>il</w:t>
            </w:r>
            <w:proofErr w:type="gramEnd"/>
            <w:r>
              <w:t xml:space="preserve"> existe aussi des éditeurs efficaces sur Raspberry !</w:t>
            </w:r>
          </w:p>
          <w:p w14:paraId="6B803727" w14:textId="77777777" w:rsidR="00AC1BAB" w:rsidRDefault="00AC1BAB" w:rsidP="00C07DB9"/>
          <w:p w14:paraId="0A8D7700" w14:textId="77777777" w:rsidR="000245FD" w:rsidRDefault="00FA757D" w:rsidP="00C07DB9">
            <w:r>
              <w:t>Mélange BD et paramétrage Raspberry</w:t>
            </w:r>
          </w:p>
          <w:p w14:paraId="55582330" w14:textId="77777777" w:rsidR="00FA757D" w:rsidRDefault="00FA757D" w:rsidP="00C07DB9"/>
          <w:p w14:paraId="1E1717EE" w14:textId="78C3D500" w:rsidR="00FA757D" w:rsidRDefault="00FA757D" w:rsidP="00C07DB9">
            <w:proofErr w:type="gramStart"/>
            <w:r>
              <w:t>on</w:t>
            </w:r>
            <w:proofErr w:type="gramEnd"/>
            <w:r>
              <w:t xml:space="preserve"> reste sur sa faim sur </w:t>
            </w:r>
            <w:proofErr w:type="spellStart"/>
            <w:r>
              <w:t>Fiddler</w:t>
            </w:r>
            <w:proofErr w:type="spellEnd"/>
            <w:r>
              <w:t xml:space="preserve"> et JSON. Une copie d'écran de </w:t>
            </w:r>
            <w:proofErr w:type="spellStart"/>
            <w:r>
              <w:t>Fiddler</w:t>
            </w:r>
            <w:proofErr w:type="spellEnd"/>
            <w:r>
              <w:t xml:space="preserve"> aurait aidé à la compréhension</w:t>
            </w:r>
          </w:p>
          <w:p w14:paraId="409B505F" w14:textId="77777777" w:rsidR="00FA757D" w:rsidRDefault="00FA757D" w:rsidP="00C07DB9"/>
          <w:p w14:paraId="0E64EECB" w14:textId="77777777" w:rsidR="00FA757D" w:rsidRDefault="00FA757D" w:rsidP="00C07DB9"/>
          <w:p w14:paraId="1C1141E6" w14:textId="6ED12C8A" w:rsidR="00FA757D" w:rsidRDefault="00FA757D" w:rsidP="00C07DB9">
            <w:r>
              <w:t>Dire ce qu'il reste à faire</w:t>
            </w:r>
          </w:p>
        </w:tc>
      </w:tr>
    </w:tbl>
    <w:p w14:paraId="3DA848E9" w14:textId="3735B70C" w:rsidR="008D3ED3" w:rsidRDefault="008D3ED3" w:rsidP="00D34120">
      <w:pPr>
        <w:rPr>
          <w:b/>
          <w:bCs/>
          <w:u w:val="single"/>
        </w:rPr>
      </w:pPr>
    </w:p>
    <w:sectPr w:rsidR="008D3ED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DC335" w14:textId="77777777" w:rsidR="001D5AED" w:rsidRDefault="001D5AED" w:rsidP="00DA59AC">
      <w:pPr>
        <w:spacing w:after="0" w:line="240" w:lineRule="auto"/>
      </w:pPr>
      <w:r>
        <w:separator/>
      </w:r>
    </w:p>
  </w:endnote>
  <w:endnote w:type="continuationSeparator" w:id="0">
    <w:p w14:paraId="19152FF6" w14:textId="77777777" w:rsidR="001D5AED" w:rsidRDefault="001D5AED" w:rsidP="00DA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642A" w14:textId="6F913A18" w:rsidR="00DA59AC" w:rsidRPr="00DA59AC" w:rsidRDefault="00DA59AC" w:rsidP="00DA59AC">
    <w:pPr>
      <w:pStyle w:val="Pieddepage"/>
      <w:pBdr>
        <w:top w:val="single" w:sz="4" w:space="1" w:color="auto"/>
      </w:pBdr>
      <w:rPr>
        <w:sz w:val="18"/>
      </w:rPr>
    </w:pPr>
    <w:proofErr w:type="spellStart"/>
    <w:r w:rsidRPr="00DA59AC">
      <w:rPr>
        <w:sz w:val="18"/>
      </w:rPr>
      <w:t>Ref</w:t>
    </w:r>
    <w:proofErr w:type="spellEnd"/>
    <w:r w:rsidRPr="00DA59AC">
      <w:rPr>
        <w:sz w:val="18"/>
      </w:rPr>
      <w:t xml:space="preserve"> : 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FILENAME   \* MERGEFORMAT </w:instrText>
    </w:r>
    <w:r w:rsidRPr="00DA59AC">
      <w:rPr>
        <w:sz w:val="18"/>
      </w:rPr>
      <w:fldChar w:fldCharType="separate"/>
    </w:r>
    <w:r w:rsidR="009A2834">
      <w:rPr>
        <w:noProof/>
        <w:sz w:val="18"/>
      </w:rPr>
      <w:t>Document1</w:t>
    </w:r>
    <w:r w:rsidRPr="00DA59AC">
      <w:rPr>
        <w:sz w:val="18"/>
      </w:rPr>
      <w:fldChar w:fldCharType="end"/>
    </w:r>
    <w:r w:rsidRPr="00DA59AC">
      <w:rPr>
        <w:sz w:val="18"/>
      </w:rPr>
      <w:t xml:space="preserve"> mis à jour le 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SAVEDATE  \@ "dd/MM/yyyy HH:mm"  \* MERGEFORMAT </w:instrText>
    </w:r>
    <w:r w:rsidRPr="00DA59AC">
      <w:rPr>
        <w:sz w:val="18"/>
      </w:rPr>
      <w:fldChar w:fldCharType="separate"/>
    </w:r>
    <w:r w:rsidR="00F075C5">
      <w:rPr>
        <w:noProof/>
        <w:sz w:val="18"/>
      </w:rPr>
      <w:t>01/03/2022 16:16</w:t>
    </w:r>
    <w:r w:rsidRPr="00DA59AC">
      <w:rPr>
        <w:sz w:val="18"/>
      </w:rPr>
      <w:fldChar w:fldCharType="end"/>
    </w:r>
    <w:r w:rsidRPr="00DA59AC">
      <w:rPr>
        <w:sz w:val="18"/>
      </w:rPr>
      <w:t xml:space="preserve"> par Vincent ROBERT</w:t>
    </w:r>
    <w:r w:rsidRPr="00DA59AC">
      <w:rPr>
        <w:sz w:val="18"/>
      </w:rPr>
      <w:tab/>
      <w:t xml:space="preserve">Page </w:t>
    </w:r>
    <w:r w:rsidRPr="00DA59AC">
      <w:rPr>
        <w:sz w:val="18"/>
      </w:rPr>
      <w:fldChar w:fldCharType="begin"/>
    </w:r>
    <w:r w:rsidRPr="00DA59AC">
      <w:rPr>
        <w:sz w:val="18"/>
      </w:rPr>
      <w:instrText>PAGE   \* MERGEFORMAT</w:instrText>
    </w:r>
    <w:r w:rsidRPr="00DA59AC">
      <w:rPr>
        <w:sz w:val="18"/>
      </w:rPr>
      <w:fldChar w:fldCharType="separate"/>
    </w:r>
    <w:r>
      <w:rPr>
        <w:noProof/>
        <w:sz w:val="18"/>
      </w:rPr>
      <w:t>1</w:t>
    </w:r>
    <w:r w:rsidRPr="00DA59AC">
      <w:rPr>
        <w:sz w:val="18"/>
      </w:rPr>
      <w:fldChar w:fldCharType="end"/>
    </w:r>
    <w:r w:rsidRPr="00DA59AC">
      <w:rPr>
        <w:sz w:val="18"/>
      </w:rPr>
      <w:t>/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NUMPAGES   \* MERGEFORMAT </w:instrText>
    </w:r>
    <w:r w:rsidRPr="00DA59AC">
      <w:rPr>
        <w:sz w:val="18"/>
      </w:rPr>
      <w:fldChar w:fldCharType="separate"/>
    </w:r>
    <w:r>
      <w:rPr>
        <w:noProof/>
        <w:sz w:val="18"/>
      </w:rPr>
      <w:t>1</w:t>
    </w:r>
    <w:r w:rsidRPr="00DA59AC">
      <w:rPr>
        <w:sz w:val="18"/>
      </w:rPr>
      <w:fldChar w:fldCharType="end"/>
    </w:r>
  </w:p>
  <w:p w14:paraId="76506936" w14:textId="77777777" w:rsidR="00DA59AC" w:rsidRDefault="00DA59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D3556" w14:textId="77777777" w:rsidR="001D5AED" w:rsidRDefault="001D5AED" w:rsidP="00DA59AC">
      <w:pPr>
        <w:spacing w:after="0" w:line="240" w:lineRule="auto"/>
      </w:pPr>
      <w:r>
        <w:separator/>
      </w:r>
    </w:p>
  </w:footnote>
  <w:footnote w:type="continuationSeparator" w:id="0">
    <w:p w14:paraId="6435DEDE" w14:textId="77777777" w:rsidR="001D5AED" w:rsidRDefault="001D5AED" w:rsidP="00DA5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77AA7" w14:textId="77777777" w:rsidR="00DA59AC" w:rsidRPr="00DA59AC" w:rsidRDefault="001D5AED" w:rsidP="00DA59AC">
    <w:pPr>
      <w:pStyle w:val="En-tte"/>
      <w:pBdr>
        <w:bottom w:val="single" w:sz="4" w:space="1" w:color="auto"/>
      </w:pBdr>
      <w:rPr>
        <w:sz w:val="18"/>
      </w:rPr>
    </w:pPr>
    <w:sdt>
      <w:sdtPr>
        <w:rPr>
          <w:sz w:val="18"/>
        </w:rPr>
        <w:id w:val="1704979692"/>
        <w:temporary/>
        <w:showingPlcHdr/>
        <w15:appearance w15:val="hidden"/>
      </w:sdtPr>
      <w:sdtEndPr/>
      <w:sdtContent>
        <w:r w:rsidR="00DA59AC" w:rsidRPr="00DA59AC">
          <w:rPr>
            <w:sz w:val="18"/>
          </w:rPr>
          <w:t>[Tapez ici]</w:t>
        </w:r>
      </w:sdtContent>
    </w:sdt>
    <w:r w:rsidR="00DA59AC" w:rsidRPr="00DA59AC">
      <w:rPr>
        <w:sz w:val="18"/>
      </w:rPr>
      <w:ptab w:relativeTo="margin" w:alignment="center" w:leader="none"/>
    </w:r>
    <w:sdt>
      <w:sdtPr>
        <w:rPr>
          <w:sz w:val="18"/>
        </w:rPr>
        <w:id w:val="968859947"/>
        <w:temporary/>
        <w:showingPlcHdr/>
        <w15:appearance w15:val="hidden"/>
      </w:sdtPr>
      <w:sdtEndPr/>
      <w:sdtContent>
        <w:r w:rsidR="00DA59AC" w:rsidRPr="00DA59AC">
          <w:rPr>
            <w:sz w:val="18"/>
          </w:rPr>
          <w:t>[Tapez ici]</w:t>
        </w:r>
      </w:sdtContent>
    </w:sdt>
    <w:r w:rsidR="00DA59AC" w:rsidRPr="00DA59AC">
      <w:rPr>
        <w:sz w:val="18"/>
      </w:rPr>
      <w:ptab w:relativeTo="margin" w:alignment="right" w:leader="none"/>
    </w:r>
    <w:r w:rsidR="00DA59AC" w:rsidRPr="00DA59AC">
      <w:rPr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498"/>
    <w:multiLevelType w:val="hybridMultilevel"/>
    <w:tmpl w:val="AA88A500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 w15:restartNumberingAfterBreak="0">
    <w:nsid w:val="00A15A86"/>
    <w:multiLevelType w:val="hybridMultilevel"/>
    <w:tmpl w:val="36C46706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1724717B"/>
    <w:multiLevelType w:val="hybridMultilevel"/>
    <w:tmpl w:val="1A9655D0"/>
    <w:lvl w:ilvl="0" w:tplc="040C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 w15:restartNumberingAfterBreak="0">
    <w:nsid w:val="2DA42E96"/>
    <w:multiLevelType w:val="hybridMultilevel"/>
    <w:tmpl w:val="833AA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215D9"/>
    <w:multiLevelType w:val="hybridMultilevel"/>
    <w:tmpl w:val="BD2A7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F5D86"/>
    <w:multiLevelType w:val="hybridMultilevel"/>
    <w:tmpl w:val="5D24914A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 w15:restartNumberingAfterBreak="0">
    <w:nsid w:val="6B044B52"/>
    <w:multiLevelType w:val="hybridMultilevel"/>
    <w:tmpl w:val="7F3CBFB6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791C7C86"/>
    <w:multiLevelType w:val="hybridMultilevel"/>
    <w:tmpl w:val="CC14C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34"/>
    <w:rsid w:val="000245FD"/>
    <w:rsid w:val="00075694"/>
    <w:rsid w:val="001D5AED"/>
    <w:rsid w:val="001F26C2"/>
    <w:rsid w:val="001F35A8"/>
    <w:rsid w:val="00223D8E"/>
    <w:rsid w:val="002609FD"/>
    <w:rsid w:val="002728FD"/>
    <w:rsid w:val="002810AB"/>
    <w:rsid w:val="00333462"/>
    <w:rsid w:val="003A6FFE"/>
    <w:rsid w:val="004627C5"/>
    <w:rsid w:val="004759A4"/>
    <w:rsid w:val="00485079"/>
    <w:rsid w:val="004C5659"/>
    <w:rsid w:val="004E76EB"/>
    <w:rsid w:val="00502BD0"/>
    <w:rsid w:val="00531907"/>
    <w:rsid w:val="00580C9C"/>
    <w:rsid w:val="00584938"/>
    <w:rsid w:val="00670B65"/>
    <w:rsid w:val="00686B19"/>
    <w:rsid w:val="0069213A"/>
    <w:rsid w:val="006B476A"/>
    <w:rsid w:val="006E1093"/>
    <w:rsid w:val="00733132"/>
    <w:rsid w:val="0073313D"/>
    <w:rsid w:val="00780579"/>
    <w:rsid w:val="00857A56"/>
    <w:rsid w:val="008860F2"/>
    <w:rsid w:val="008A2823"/>
    <w:rsid w:val="008D3ED3"/>
    <w:rsid w:val="0093305F"/>
    <w:rsid w:val="009635F2"/>
    <w:rsid w:val="00977D1F"/>
    <w:rsid w:val="009A2834"/>
    <w:rsid w:val="009C3DE8"/>
    <w:rsid w:val="009D1CA9"/>
    <w:rsid w:val="00A13014"/>
    <w:rsid w:val="00A4193E"/>
    <w:rsid w:val="00A575DE"/>
    <w:rsid w:val="00A65E80"/>
    <w:rsid w:val="00A90A9E"/>
    <w:rsid w:val="00AC1BAB"/>
    <w:rsid w:val="00B05580"/>
    <w:rsid w:val="00BD3638"/>
    <w:rsid w:val="00C40CF5"/>
    <w:rsid w:val="00C713B0"/>
    <w:rsid w:val="00C73D08"/>
    <w:rsid w:val="00D2262D"/>
    <w:rsid w:val="00D34120"/>
    <w:rsid w:val="00D57AB0"/>
    <w:rsid w:val="00DA59AC"/>
    <w:rsid w:val="00E162CB"/>
    <w:rsid w:val="00EF299C"/>
    <w:rsid w:val="00F075C5"/>
    <w:rsid w:val="00F304A2"/>
    <w:rsid w:val="00F306C1"/>
    <w:rsid w:val="00F86665"/>
    <w:rsid w:val="00F94FE0"/>
    <w:rsid w:val="00FA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B4A9"/>
  <w15:chartTrackingRefBased/>
  <w15:docId w15:val="{C820BA3C-89F5-4B61-81CD-C5F402BA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5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59AC"/>
  </w:style>
  <w:style w:type="paragraph" w:styleId="Pieddepage">
    <w:name w:val="footer"/>
    <w:basedOn w:val="Normal"/>
    <w:link w:val="PieddepageCar"/>
    <w:uiPriority w:val="99"/>
    <w:unhideWhenUsed/>
    <w:rsid w:val="00DA5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59AC"/>
  </w:style>
  <w:style w:type="table" w:styleId="Grilledutableau">
    <w:name w:val="Table Grid"/>
    <w:basedOn w:val="TableauNormal"/>
    <w:uiPriority w:val="39"/>
    <w:rsid w:val="0058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7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Users\Vincent\Dropbox\Mod&#232;les%20Office%20personnalis&#233;s\modeleDoc_V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32721-949D-4586-B229-B296AC60B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modeleDoc_VR.dotx</Template>
  <TotalTime>265</TotalTime>
  <Pages>4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BTS SNIR CDF NANCY</cp:lastModifiedBy>
  <cp:revision>36</cp:revision>
  <dcterms:created xsi:type="dcterms:W3CDTF">2022-03-01T12:47:00Z</dcterms:created>
  <dcterms:modified xsi:type="dcterms:W3CDTF">2022-03-03T09:17:00Z</dcterms:modified>
</cp:coreProperties>
</file>